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4F" w:rsidRPr="00B30700" w:rsidRDefault="00B30700" w:rsidP="00B30700">
      <w:pPr>
        <w:tabs>
          <w:tab w:val="left" w:pos="2431"/>
        </w:tabs>
        <w:jc w:val="both"/>
      </w:pPr>
      <w:r>
        <w:rPr>
          <w:b/>
        </w:rPr>
        <w:t>J</w:t>
      </w:r>
      <w:r w:rsidR="0037002C" w:rsidRPr="00533A78">
        <w:rPr>
          <w:b/>
        </w:rPr>
        <w:t>ob</w:t>
      </w:r>
      <w:r w:rsidR="007B77C2" w:rsidRPr="00533A78">
        <w:rPr>
          <w:b/>
        </w:rPr>
        <w:t xml:space="preserve"> </w:t>
      </w:r>
      <w:r w:rsidR="00E12B81" w:rsidRPr="00533A78">
        <w:rPr>
          <w:b/>
        </w:rPr>
        <w:t>No:</w:t>
      </w:r>
      <w:r w:rsidR="007B77C2" w:rsidRPr="00533A78">
        <w:rPr>
          <w:b/>
        </w:rPr>
        <w:t xml:space="preserve"> </w:t>
      </w:r>
      <w:r w:rsidR="00F761F8" w:rsidRPr="00533A78">
        <w:rPr>
          <w:b/>
        </w:rPr>
        <w:t>1</w:t>
      </w:r>
      <w:r w:rsidR="00F63D48">
        <w:rPr>
          <w:b/>
        </w:rPr>
        <w:tab/>
      </w:r>
      <w:r>
        <w:rPr>
          <w:b/>
        </w:rPr>
        <w:t xml:space="preserve">                                                                        </w:t>
      </w:r>
      <w:r w:rsidR="009A6436">
        <w:rPr>
          <w:b/>
        </w:rPr>
        <w:t>Date:</w:t>
      </w:r>
      <w:r w:rsidR="00F63D48">
        <w:rPr>
          <w:b/>
        </w:rPr>
        <w:t xml:space="preserve"> </w:t>
      </w:r>
    </w:p>
    <w:p w:rsidR="003B6060" w:rsidRDefault="0037002C" w:rsidP="003D479D">
      <w:pPr>
        <w:rPr>
          <w:b/>
          <w:bCs/>
          <w:sz w:val="24"/>
          <w:szCs w:val="20"/>
        </w:rPr>
      </w:pPr>
      <w:r w:rsidRPr="0037002C">
        <w:rPr>
          <w:b/>
          <w:bCs/>
          <w:sz w:val="24"/>
        </w:rPr>
        <w:t>Job</w:t>
      </w:r>
      <w:r w:rsidR="005F25A0" w:rsidRPr="0037002C">
        <w:rPr>
          <w:b/>
          <w:bCs/>
          <w:sz w:val="24"/>
        </w:rPr>
        <w:t xml:space="preserve"> Name:</w:t>
      </w:r>
      <w:r w:rsidR="007B77C2" w:rsidRPr="0037002C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</w:t>
      </w:r>
      <w:r w:rsidRPr="0037002C">
        <w:rPr>
          <w:b/>
          <w:bCs/>
          <w:sz w:val="24"/>
          <w:szCs w:val="20"/>
        </w:rPr>
        <w:t>Arrange</w:t>
      </w:r>
      <w:r>
        <w:rPr>
          <w:b/>
          <w:bCs/>
          <w:sz w:val="24"/>
          <w:szCs w:val="20"/>
        </w:rPr>
        <w:t xml:space="preserve"> the necessary hardware and operating system for installing MS Access.</w:t>
      </w:r>
    </w:p>
    <w:p w:rsidR="0037002C" w:rsidRDefault="0037002C" w:rsidP="003D479D">
      <w:pPr>
        <w:rPr>
          <w:sz w:val="24"/>
          <w:szCs w:val="20"/>
        </w:rPr>
      </w:pPr>
    </w:p>
    <w:p w:rsidR="0037002C" w:rsidRDefault="0010517A" w:rsidP="003D479D">
      <w:pPr>
        <w:rPr>
          <w:sz w:val="28"/>
          <w:lang w:bidi="bn-BD"/>
        </w:rPr>
      </w:pPr>
      <w:r>
        <w:rPr>
          <w:b/>
          <w:bCs/>
          <w:sz w:val="24"/>
          <w:szCs w:val="20"/>
        </w:rPr>
        <w:t>Objective:</w:t>
      </w:r>
      <w:r w:rsidR="0037002C">
        <w:rPr>
          <w:b/>
          <w:bCs/>
          <w:sz w:val="24"/>
          <w:szCs w:val="20"/>
        </w:rPr>
        <w:t xml:space="preserve"> </w:t>
      </w:r>
      <w:r w:rsidR="0037002C" w:rsidRPr="0010517A">
        <w:rPr>
          <w:sz w:val="24"/>
          <w:szCs w:val="20"/>
        </w:rPr>
        <w:t>Ms Access</w:t>
      </w:r>
      <w:r w:rsidRPr="0010517A">
        <w:rPr>
          <w:sz w:val="24"/>
          <w:szCs w:val="20"/>
        </w:rPr>
        <w:t xml:space="preserve"> </w:t>
      </w:r>
      <w:r w:rsidRPr="0010517A">
        <w:rPr>
          <w:rFonts w:hint="cs"/>
          <w:sz w:val="28"/>
          <w:cs/>
          <w:lang w:bidi="bn-BD"/>
        </w:rPr>
        <w:t>ব্যবহার</w:t>
      </w:r>
      <w:r>
        <w:rPr>
          <w:rFonts w:hint="cs"/>
          <w:sz w:val="28"/>
          <w:cs/>
          <w:lang w:bidi="bn-BD"/>
        </w:rPr>
        <w:t xml:space="preserve"> করার জন্য যেসকল হার্ডওয়্যার এবং সফটওয়্যার</w:t>
      </w:r>
      <w:r w:rsidR="00D40B97">
        <w:rPr>
          <w:sz w:val="28"/>
          <w:lang w:bidi="bn-BD"/>
        </w:rPr>
        <w:t xml:space="preserve"> </w:t>
      </w:r>
      <w:r w:rsidR="00D40B97">
        <w:rPr>
          <w:rFonts w:hint="cs"/>
          <w:sz w:val="28"/>
          <w:cs/>
          <w:lang w:bidi="bn-BD"/>
        </w:rPr>
        <w:t>রিকোয়ারমেন্ট লাগবে</w:t>
      </w:r>
      <w:r>
        <w:rPr>
          <w:rFonts w:hint="cs"/>
          <w:sz w:val="28"/>
          <w:cs/>
          <w:lang w:bidi="bn-BD"/>
        </w:rPr>
        <w:t xml:space="preserve"> আমরা সে সম্পর্কে জানবো ।</w:t>
      </w:r>
    </w:p>
    <w:p w:rsidR="00A84028" w:rsidRDefault="00A84028" w:rsidP="003D479D">
      <w:pPr>
        <w:rPr>
          <w:sz w:val="24"/>
          <w:szCs w:val="20"/>
          <w:lang w:bidi="bn-BD"/>
        </w:rPr>
      </w:pPr>
    </w:p>
    <w:p w:rsidR="0010517A" w:rsidRDefault="0010517A" w:rsidP="003D479D">
      <w:pPr>
        <w:rPr>
          <w:sz w:val="28"/>
          <w:lang w:bidi="bn-BD"/>
        </w:rPr>
      </w:pPr>
      <w:r>
        <w:rPr>
          <w:b/>
          <w:bCs/>
          <w:sz w:val="24"/>
          <w:szCs w:val="20"/>
          <w:lang w:bidi="bn-BD"/>
        </w:rPr>
        <w:t>D</w:t>
      </w:r>
      <w:r w:rsidRPr="0010517A">
        <w:rPr>
          <w:b/>
          <w:bCs/>
          <w:sz w:val="24"/>
          <w:szCs w:val="20"/>
          <w:lang w:bidi="bn-BD"/>
        </w:rPr>
        <w:t>etails</w:t>
      </w:r>
      <w:r>
        <w:rPr>
          <w:b/>
          <w:bCs/>
          <w:sz w:val="24"/>
          <w:szCs w:val="20"/>
          <w:lang w:bidi="bn-BD"/>
        </w:rPr>
        <w:t xml:space="preserve">: </w:t>
      </w:r>
      <w:r w:rsidR="00E45635" w:rsidRPr="0010517A">
        <w:rPr>
          <w:sz w:val="24"/>
          <w:szCs w:val="20"/>
        </w:rPr>
        <w:t>Ms Access</w:t>
      </w:r>
      <w:r w:rsidR="00E45635">
        <w:rPr>
          <w:rFonts w:hint="cs"/>
          <w:sz w:val="24"/>
          <w:szCs w:val="20"/>
          <w:cs/>
          <w:lang w:bidi="bn-BD"/>
        </w:rPr>
        <w:t xml:space="preserve"> </w:t>
      </w:r>
      <w:r w:rsidR="00EC5294">
        <w:rPr>
          <w:rFonts w:hint="cs"/>
          <w:sz w:val="24"/>
          <w:szCs w:val="20"/>
          <w:cs/>
          <w:lang w:bidi="bn-BD"/>
        </w:rPr>
        <w:t xml:space="preserve">এর </w:t>
      </w:r>
      <w:r w:rsidR="00EC5294" w:rsidRPr="00EC5294">
        <w:rPr>
          <w:rFonts w:hint="cs"/>
          <w:sz w:val="28"/>
          <w:cs/>
          <w:lang w:bidi="bn-BD"/>
        </w:rPr>
        <w:t>ইন্সটলেশন এর পূর্বে প্রয়োজনীয়</w:t>
      </w:r>
      <w:r w:rsidR="00EC5294">
        <w:rPr>
          <w:rFonts w:hint="cs"/>
          <w:sz w:val="28"/>
          <w:cs/>
          <w:lang w:bidi="bn-BD"/>
        </w:rPr>
        <w:t xml:space="preserve"> রিকোয়ারমেন্ট নিম্নে বর্ণিত করা হল-</w:t>
      </w:r>
    </w:p>
    <w:p w:rsidR="00EC5294" w:rsidRPr="00DF5084" w:rsidRDefault="00A17B8F" w:rsidP="003D479D">
      <w:pPr>
        <w:rPr>
          <w:b/>
          <w:bCs/>
          <w:sz w:val="28"/>
          <w:lang w:bidi="bn-BD"/>
        </w:rPr>
      </w:pPr>
      <w:r w:rsidRPr="00DF5084">
        <w:rPr>
          <w:rFonts w:hint="cs"/>
          <w:b/>
          <w:bCs/>
          <w:sz w:val="28"/>
          <w:cs/>
          <w:lang w:bidi="bn-BD"/>
        </w:rPr>
        <w:t>হার্ডওয়্যার রিকোয়ারমেন্টঃ</w:t>
      </w:r>
    </w:p>
    <w:p w:rsidR="00A17B8F" w:rsidRDefault="009B1DDE" w:rsidP="003D479D">
      <w:pPr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>ফিজিক্যাল মেমরি (র‍্যাম)</w:t>
      </w:r>
      <w:r>
        <w:rPr>
          <w:sz w:val="28"/>
          <w:lang w:bidi="bn-BD"/>
        </w:rPr>
        <w:t>:</w:t>
      </w:r>
      <w:r>
        <w:rPr>
          <w:rFonts w:hint="cs"/>
          <w:sz w:val="28"/>
          <w:cs/>
          <w:lang w:bidi="bn-BD"/>
        </w:rPr>
        <w:t xml:space="preserve"> ১২৮ মেগাবাইট (মিনিমাম) ও ৫১২ মেগাবাইট (রিকোমোন্ডেড)</w:t>
      </w:r>
    </w:p>
    <w:p w:rsidR="009B1DDE" w:rsidRDefault="009B1DDE" w:rsidP="009B1DDE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 xml:space="preserve">ভার্চুয়াল মেমোরি </w:t>
      </w: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 xml:space="preserve">: </w:t>
      </w:r>
      <w:r w:rsidR="00831F01">
        <w:rPr>
          <w:rFonts w:hint="cs"/>
          <w:sz w:val="28"/>
          <w:cs/>
          <w:lang w:bidi="bn-BD"/>
        </w:rPr>
        <w:t>৫১২ মেগাবাইট (মিনিমাম) ও ১০২৪ মেগাবাইট (রিকোমোন্ডেড)</w:t>
      </w:r>
    </w:p>
    <w:p w:rsidR="00653C15" w:rsidRDefault="00653C15" w:rsidP="00653C15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 xml:space="preserve">টেম্পোরারি স্পেস </w:t>
      </w: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 xml:space="preserve">: </w:t>
      </w:r>
      <w:r>
        <w:rPr>
          <w:rFonts w:hint="cs"/>
          <w:sz w:val="28"/>
          <w:cs/>
          <w:lang w:bidi="bn-BD"/>
        </w:rPr>
        <w:t>১০০ মেগাবাইট</w:t>
      </w:r>
    </w:p>
    <w:p w:rsidR="00EA42C1" w:rsidRDefault="00092DA1" w:rsidP="00092DA1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 xml:space="preserve">হার্ডডিস্ক স্পেস </w:t>
      </w: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 xml:space="preserve">: </w:t>
      </w:r>
      <w:r>
        <w:rPr>
          <w:rFonts w:hint="cs"/>
          <w:sz w:val="28"/>
          <w:cs/>
          <w:lang w:bidi="bn-BD"/>
        </w:rPr>
        <w:t>.১.৫ গিগাবাইট (মিনিমাম)</w:t>
      </w:r>
    </w:p>
    <w:p w:rsidR="00092DA1" w:rsidRDefault="00033BF8" w:rsidP="00033BF8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 xml:space="preserve">ভিডিও আডাপ্টর </w:t>
      </w: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 xml:space="preserve">: </w:t>
      </w:r>
      <w:r>
        <w:rPr>
          <w:rFonts w:hint="cs"/>
          <w:sz w:val="28"/>
          <w:cs/>
          <w:lang w:bidi="bn-BD"/>
        </w:rPr>
        <w:t>২৫৬ কালার (মিনিমাম)</w:t>
      </w:r>
    </w:p>
    <w:p w:rsidR="00033BF8" w:rsidRDefault="00DF5084" w:rsidP="00DF5084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 xml:space="preserve">প্রসেসর </w:t>
      </w: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 xml:space="preserve">: </w:t>
      </w:r>
      <w:r>
        <w:rPr>
          <w:rFonts w:hint="cs"/>
          <w:sz w:val="28"/>
          <w:cs/>
          <w:lang w:bidi="bn-BD"/>
        </w:rPr>
        <w:t>২০০ মেগাহাটর্জ (মিনিমাম)</w:t>
      </w:r>
    </w:p>
    <w:p w:rsidR="00DF5084" w:rsidRDefault="00DF5084" w:rsidP="00DF5084">
      <w:pPr>
        <w:tabs>
          <w:tab w:val="left" w:pos="2295"/>
        </w:tabs>
        <w:rPr>
          <w:b/>
          <w:bCs/>
          <w:sz w:val="28"/>
          <w:lang w:bidi="bn-BD"/>
        </w:rPr>
      </w:pPr>
      <w:r w:rsidRPr="00DF5084">
        <w:rPr>
          <w:rFonts w:hint="cs"/>
          <w:b/>
          <w:bCs/>
          <w:sz w:val="28"/>
          <w:cs/>
          <w:lang w:bidi="bn-BD"/>
        </w:rPr>
        <w:t>সফটওয়্যার</w:t>
      </w:r>
      <w:r w:rsidRPr="00DF5084">
        <w:rPr>
          <w:b/>
          <w:bCs/>
          <w:sz w:val="28"/>
          <w:lang w:bidi="bn-BD"/>
        </w:rPr>
        <w:t xml:space="preserve"> </w:t>
      </w:r>
      <w:r w:rsidRPr="00DF5084">
        <w:rPr>
          <w:rFonts w:hint="cs"/>
          <w:b/>
          <w:bCs/>
          <w:sz w:val="28"/>
          <w:cs/>
          <w:lang w:bidi="bn-BD"/>
        </w:rPr>
        <w:t>রিকোয়ারমেন্ট</w:t>
      </w:r>
      <w:r>
        <w:rPr>
          <w:rFonts w:hint="cs"/>
          <w:b/>
          <w:bCs/>
          <w:sz w:val="28"/>
          <w:cs/>
          <w:lang w:bidi="bn-BD"/>
        </w:rPr>
        <w:t>ঃ</w:t>
      </w:r>
    </w:p>
    <w:p w:rsidR="00DF5084" w:rsidRDefault="008919F5" w:rsidP="00DF5084">
      <w:pPr>
        <w:tabs>
          <w:tab w:val="left" w:pos="2295"/>
        </w:tabs>
        <w:rPr>
          <w:sz w:val="28"/>
          <w:lang w:bidi="bn-BD"/>
        </w:rPr>
      </w:pPr>
      <w:r>
        <w:rPr>
          <w:rFonts w:hint="cs"/>
          <w:sz w:val="28"/>
          <w:cs/>
          <w:lang w:bidi="bn-BD"/>
        </w:rPr>
        <w:t>নিম্ন লিখিত অপারেটিং সিস্টেম সাপোর্ট করেঃ</w:t>
      </w:r>
    </w:p>
    <w:p w:rsidR="008919F5" w:rsidRDefault="008919F5" w:rsidP="008919F5">
      <w:pPr>
        <w:pStyle w:val="ListParagraph"/>
        <w:numPr>
          <w:ilvl w:val="0"/>
          <w:numId w:val="3"/>
        </w:numPr>
        <w:tabs>
          <w:tab w:val="left" w:pos="2295"/>
        </w:tabs>
        <w:rPr>
          <w:lang w:bidi="bn-BD"/>
        </w:rPr>
      </w:pPr>
      <w:r>
        <w:t xml:space="preserve">Windows 8, Windows 7, </w:t>
      </w:r>
    </w:p>
    <w:p w:rsidR="008919F5" w:rsidRDefault="008919F5" w:rsidP="008919F5">
      <w:pPr>
        <w:pStyle w:val="ListParagraph"/>
        <w:numPr>
          <w:ilvl w:val="0"/>
          <w:numId w:val="3"/>
        </w:numPr>
        <w:tabs>
          <w:tab w:val="left" w:pos="2295"/>
        </w:tabs>
        <w:rPr>
          <w:lang w:bidi="bn-BD"/>
        </w:rPr>
      </w:pPr>
      <w:r>
        <w:t>Windows Server 2008 R2</w:t>
      </w:r>
    </w:p>
    <w:p w:rsidR="008919F5" w:rsidRDefault="008919F5" w:rsidP="008919F5">
      <w:pPr>
        <w:pStyle w:val="ListParagraph"/>
        <w:numPr>
          <w:ilvl w:val="0"/>
          <w:numId w:val="3"/>
        </w:numPr>
        <w:tabs>
          <w:tab w:val="left" w:pos="2295"/>
        </w:tabs>
        <w:rPr>
          <w:lang w:bidi="bn-BD"/>
        </w:rPr>
      </w:pPr>
      <w:r>
        <w:t>Windows Server 2012</w:t>
      </w:r>
    </w:p>
    <w:p w:rsidR="006D59BD" w:rsidRDefault="006D59BD" w:rsidP="006D59BD">
      <w:pPr>
        <w:pStyle w:val="ListParagraph"/>
        <w:tabs>
          <w:tab w:val="left" w:pos="2295"/>
        </w:tabs>
        <w:rPr>
          <w:lang w:bidi="bn-BD"/>
        </w:rPr>
      </w:pPr>
    </w:p>
    <w:p w:rsidR="006D59BD" w:rsidRPr="006D59BD" w:rsidRDefault="006D59BD" w:rsidP="006D59BD">
      <w:pPr>
        <w:rPr>
          <w:lang w:bidi="bn-BD"/>
        </w:rPr>
      </w:pPr>
    </w:p>
    <w:p w:rsidR="006D59BD" w:rsidRDefault="006D59BD" w:rsidP="006D59BD">
      <w:pPr>
        <w:rPr>
          <w:lang w:bidi="bn-BD"/>
        </w:rPr>
      </w:pPr>
    </w:p>
    <w:p w:rsidR="00CB737E" w:rsidRDefault="007824FE" w:rsidP="006D59BD">
      <w:pPr>
        <w:rPr>
          <w:sz w:val="28"/>
          <w:cs/>
          <w:lang w:bidi="bn-BD"/>
        </w:rPr>
      </w:pPr>
      <w:r>
        <w:rPr>
          <w:b/>
          <w:bCs/>
          <w:lang w:bidi="bn-BD"/>
        </w:rPr>
        <w:t>Conclusion:</w:t>
      </w:r>
      <w:r w:rsidR="006D59BD">
        <w:rPr>
          <w:b/>
          <w:bCs/>
          <w:lang w:bidi="bn-BD"/>
        </w:rPr>
        <w:t xml:space="preserve">  </w:t>
      </w:r>
      <w:r w:rsidR="006D59BD">
        <w:rPr>
          <w:rFonts w:hint="cs"/>
          <w:b/>
          <w:bCs/>
          <w:cs/>
          <w:lang w:bidi="bn-BD"/>
        </w:rPr>
        <w:t xml:space="preserve"> </w:t>
      </w:r>
      <w:r w:rsidR="006D59BD">
        <w:rPr>
          <w:rFonts w:hint="cs"/>
          <w:cs/>
          <w:lang w:bidi="bn-BD"/>
        </w:rPr>
        <w:t xml:space="preserve">উপরের আলোচনায় আমরা </w:t>
      </w:r>
      <w:r w:rsidR="006D59BD">
        <w:rPr>
          <w:lang w:bidi="bn-BD"/>
        </w:rPr>
        <w:t xml:space="preserve">MS Access </w:t>
      </w:r>
      <w:r w:rsidR="006D59BD">
        <w:rPr>
          <w:rFonts w:hint="cs"/>
          <w:sz w:val="28"/>
          <w:cs/>
          <w:lang w:bidi="bn-BD"/>
        </w:rPr>
        <w:t>হার্ডওয়্যার এবং সফটওয়্যার</w:t>
      </w:r>
      <w:r w:rsidR="006D59BD">
        <w:rPr>
          <w:sz w:val="28"/>
          <w:lang w:bidi="bn-BD"/>
        </w:rPr>
        <w:t xml:space="preserve"> </w:t>
      </w:r>
      <w:r w:rsidR="006D59BD">
        <w:rPr>
          <w:rFonts w:hint="cs"/>
          <w:sz w:val="28"/>
          <w:cs/>
          <w:lang w:bidi="bn-BD"/>
        </w:rPr>
        <w:t>রিকোয়ারমেন্ট</w:t>
      </w:r>
      <w:r w:rsidR="006D59BD">
        <w:rPr>
          <w:sz w:val="28"/>
          <w:lang w:bidi="bn-BD"/>
        </w:rPr>
        <w:t xml:space="preserve"> </w:t>
      </w:r>
      <w:r w:rsidR="006D59BD">
        <w:rPr>
          <w:rFonts w:hint="cs"/>
          <w:sz w:val="28"/>
          <w:cs/>
          <w:lang w:bidi="bn-BD"/>
        </w:rPr>
        <w:t xml:space="preserve">সম্পর্কে জানলাম। </w:t>
      </w:r>
    </w:p>
    <w:p w:rsidR="00CB737E" w:rsidRDefault="00CB737E">
      <w:pPr>
        <w:rPr>
          <w:sz w:val="28"/>
          <w:cs/>
          <w:lang w:bidi="bn-BD"/>
        </w:rPr>
      </w:pPr>
      <w:r>
        <w:rPr>
          <w:sz w:val="28"/>
          <w:cs/>
          <w:lang w:bidi="bn-BD"/>
        </w:rPr>
        <w:br w:type="page"/>
      </w:r>
    </w:p>
    <w:p w:rsidR="00B24627" w:rsidRPr="00E12B81" w:rsidRDefault="00B24627" w:rsidP="00B24627">
      <w:pPr>
        <w:tabs>
          <w:tab w:val="left" w:pos="7144"/>
        </w:tabs>
        <w:rPr>
          <w:b/>
        </w:rPr>
      </w:pPr>
      <w:r w:rsidRPr="00533A78">
        <w:rPr>
          <w:b/>
        </w:rPr>
        <w:lastRenderedPageBreak/>
        <w:t xml:space="preserve">Job No: </w:t>
      </w:r>
      <w:r>
        <w:rPr>
          <w:b/>
        </w:rPr>
        <w:t>2</w:t>
      </w:r>
      <w:r>
        <w:rPr>
          <w:b/>
        </w:rPr>
        <w:tab/>
        <w:t xml:space="preserve"> </w:t>
      </w:r>
    </w:p>
    <w:p w:rsidR="006D59BD" w:rsidRDefault="00B24627" w:rsidP="00B24627">
      <w:pPr>
        <w:rPr>
          <w:b/>
          <w:bCs/>
        </w:rPr>
      </w:pPr>
      <w:r w:rsidRPr="00B24627">
        <w:rPr>
          <w:b/>
          <w:bCs/>
        </w:rPr>
        <w:t>Job Name</w:t>
      </w:r>
      <w:r w:rsidRPr="0037002C">
        <w:rPr>
          <w:b/>
          <w:bCs/>
          <w:sz w:val="24"/>
        </w:rPr>
        <w:t>:</w:t>
      </w:r>
      <w:r w:rsidRPr="0037002C">
        <w:rPr>
          <w:b/>
          <w:bCs/>
          <w:sz w:val="28"/>
        </w:rPr>
        <w:t xml:space="preserve"> </w:t>
      </w:r>
      <w:r>
        <w:rPr>
          <w:b/>
          <w:bCs/>
        </w:rPr>
        <w:t>Design a database For IBIT Information Application with diagram</w:t>
      </w:r>
    </w:p>
    <w:p w:rsidR="00B24627" w:rsidRDefault="00B24627" w:rsidP="00B24627">
      <w:pPr>
        <w:rPr>
          <w:b/>
          <w:cs/>
          <w:lang w:bidi="bn-BD"/>
        </w:rPr>
      </w:pPr>
      <w:r w:rsidRPr="00B24627">
        <w:rPr>
          <w:b/>
          <w:lang w:bidi="bn-BD"/>
        </w:rPr>
        <w:t>Objective</w:t>
      </w:r>
      <w:r>
        <w:rPr>
          <w:b/>
          <w:lang w:bidi="bn-BD"/>
        </w:rPr>
        <w:t xml:space="preserve">: </w:t>
      </w:r>
      <w:r>
        <w:rPr>
          <w:rFonts w:hint="cs"/>
          <w:b/>
          <w:cs/>
          <w:lang w:bidi="bn-BD"/>
        </w:rPr>
        <w:t>ক</w:t>
      </w:r>
      <w:r w:rsidR="003D73B9">
        <w:rPr>
          <w:rFonts w:hint="cs"/>
          <w:b/>
          <w:cs/>
          <w:lang w:bidi="bn-BD"/>
        </w:rPr>
        <w:t>ি</w:t>
      </w:r>
      <w:r>
        <w:rPr>
          <w:rFonts w:hint="cs"/>
          <w:b/>
          <w:cs/>
          <w:lang w:bidi="bn-BD"/>
        </w:rPr>
        <w:t>ভাবে</w:t>
      </w:r>
      <w:r w:rsidR="003D73B9">
        <w:rPr>
          <w:rFonts w:hint="cs"/>
          <w:b/>
          <w:cs/>
          <w:lang w:bidi="bn-BD"/>
        </w:rPr>
        <w:t xml:space="preserve"> ডাটাবেইজ </w:t>
      </w:r>
      <w:r w:rsidR="003D73B9">
        <w:rPr>
          <w:b/>
          <w:lang w:bidi="bn-BD"/>
        </w:rPr>
        <w:t xml:space="preserve">ER </w:t>
      </w:r>
      <w:r w:rsidR="003D73B9">
        <w:rPr>
          <w:b/>
          <w:bCs/>
        </w:rPr>
        <w:t xml:space="preserve">diagram </w:t>
      </w:r>
      <w:r w:rsidR="003D73B9">
        <w:rPr>
          <w:rFonts w:hint="cs"/>
          <w:b/>
          <w:cs/>
          <w:lang w:bidi="bn-BD"/>
        </w:rPr>
        <w:t>মাধ্যমে ডিজাইন করব তা আমরা জানবো।</w:t>
      </w:r>
    </w:p>
    <w:p w:rsidR="003D73B9" w:rsidRDefault="003D73B9" w:rsidP="00B24627">
      <w:pPr>
        <w:rPr>
          <w:b/>
          <w:cs/>
          <w:lang w:bidi="bn-BD"/>
        </w:rPr>
      </w:pPr>
      <w:r>
        <w:rPr>
          <w:b/>
          <w:lang w:bidi="bn-BD"/>
        </w:rPr>
        <w:t>Details:</w:t>
      </w:r>
      <w:r w:rsidRPr="003D73B9">
        <w:rPr>
          <w:rFonts w:hint="cs"/>
          <w:b/>
          <w:cs/>
          <w:lang w:bidi="bn-BD"/>
        </w:rPr>
        <w:t xml:space="preserve"> </w:t>
      </w:r>
      <w:r>
        <w:rPr>
          <w:rFonts w:hint="cs"/>
          <w:b/>
          <w:cs/>
          <w:lang w:bidi="bn-BD"/>
        </w:rPr>
        <w:t xml:space="preserve">নিম্নে ডাটাবেইজ </w:t>
      </w:r>
      <w:r>
        <w:rPr>
          <w:b/>
          <w:lang w:bidi="bn-BD"/>
        </w:rPr>
        <w:t xml:space="preserve">ER </w:t>
      </w:r>
      <w:r>
        <w:rPr>
          <w:b/>
          <w:bCs/>
        </w:rPr>
        <w:t>diagram</w:t>
      </w:r>
      <w:r>
        <w:rPr>
          <w:rFonts w:hint="cs"/>
          <w:b/>
          <w:cs/>
          <w:lang w:bidi="bn-BD"/>
        </w:rPr>
        <w:t xml:space="preserve"> এর চিত্র বর্ণিত হল-</w:t>
      </w:r>
    </w:p>
    <w:p w:rsidR="00F32081" w:rsidRDefault="00F32081" w:rsidP="00B24627">
      <w:pPr>
        <w:rPr>
          <w:cs/>
          <w:lang w:bidi="bn-BD"/>
        </w:rPr>
      </w:pPr>
    </w:p>
    <w:p w:rsidR="00F32081" w:rsidRPr="00F32081" w:rsidRDefault="0016489F" w:rsidP="00F32081">
      <w:pPr>
        <w:rPr>
          <w:cs/>
          <w:lang w:bidi="bn-BD"/>
        </w:rPr>
      </w:pPr>
      <w:r>
        <w:rPr>
          <w:noProof/>
        </w:rPr>
        <w:pict>
          <v:oval id="_x0000_s1030" style="position:absolute;margin-left:214.5pt;margin-top:21.85pt;width:131.25pt;height:44.25pt;z-index:251663360" filled="f" strokecolor="black [3213]"/>
        </w:pict>
      </w:r>
      <w:r>
        <w:rPr>
          <w:noProof/>
        </w:rPr>
        <w:pict>
          <v:oval id="_x0000_s1032" style="position:absolute;margin-left:55.5pt;margin-top:21.85pt;width:141.75pt;height:50.25pt;z-index:251665408" filled="f"/>
        </w:pict>
      </w:r>
    </w:p>
    <w:p w:rsidR="00F32081" w:rsidRPr="00F32081" w:rsidRDefault="00387BAA" w:rsidP="00280AC5">
      <w:pPr>
        <w:tabs>
          <w:tab w:val="left" w:pos="1485"/>
          <w:tab w:val="left" w:pos="5100"/>
        </w:tabs>
        <w:rPr>
          <w:cs/>
          <w:lang w:bidi="bn-BD"/>
        </w:rPr>
      </w:pPr>
      <w:r>
        <w:rPr>
          <w:lang w:bidi="bn-BD"/>
        </w:rPr>
        <w:tab/>
      </w:r>
      <w:r w:rsidR="009A6436">
        <w:rPr>
          <w:lang w:bidi="bn-BD"/>
        </w:rPr>
        <w:t xml:space="preserve">  </w:t>
      </w:r>
      <w:r w:rsidR="00280AC5">
        <w:rPr>
          <w:lang w:bidi="bn-BD"/>
        </w:rPr>
        <w:t>Name</w:t>
      </w:r>
      <w:r w:rsidR="00280AC5">
        <w:rPr>
          <w:lang w:bidi="bn-BD"/>
        </w:rPr>
        <w:tab/>
      </w:r>
      <w:r>
        <w:rPr>
          <w:lang w:bidi="bn-BD"/>
        </w:rPr>
        <w:t>Father’s name</w:t>
      </w:r>
    </w:p>
    <w:p w:rsidR="00F32081" w:rsidRPr="00F32081" w:rsidRDefault="0016489F" w:rsidP="00F32081">
      <w:pPr>
        <w:rPr>
          <w:cs/>
          <w:lang w:bidi="bn-BD"/>
        </w:rPr>
      </w:pPr>
      <w:r>
        <w:rPr>
          <w:noProof/>
        </w:rPr>
        <w:pict>
          <v:oval id="_x0000_s1036" style="position:absolute;margin-left:12.35pt;margin-top:26.3pt;width:119.65pt;height:68.25pt;z-index:251669504" filled="f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60.5pt;margin-top:16.55pt;width:21.75pt;height:33pt;flip:x y;z-index:251676672" o:connectortype="straight"/>
        </w:pict>
      </w:r>
      <w:r>
        <w:rPr>
          <w:noProof/>
        </w:rPr>
        <w:pict>
          <v:shape id="_x0000_s1042" type="#_x0000_t32" style="position:absolute;margin-left:253.5pt;margin-top:10.55pt;width:3.75pt;height:33pt;flip:y;z-index:251675648" o:connectortype="straight"/>
        </w:pict>
      </w:r>
      <w:r>
        <w:rPr>
          <w:noProof/>
        </w:rPr>
        <w:pict>
          <v:oval id="_x0000_s1037" style="position:absolute;margin-left:324pt;margin-top:.05pt;width:126pt;height:53.25pt;z-index:251670528" filled="f"/>
        </w:pict>
      </w:r>
    </w:p>
    <w:p w:rsidR="00F32081" w:rsidRDefault="0016489F" w:rsidP="00387BAA">
      <w:pPr>
        <w:tabs>
          <w:tab w:val="left" w:pos="6900"/>
        </w:tabs>
        <w:rPr>
          <w:cs/>
          <w:lang w:bidi="bn-BD"/>
        </w:rPr>
      </w:pPr>
      <w:r>
        <w:rPr>
          <w:noProof/>
        </w:rPr>
        <w:pict>
          <v:shape id="_x0000_s1041" type="#_x0000_t32" style="position:absolute;margin-left:303pt;margin-top:15.75pt;width:33.75pt;height:9.75pt;flip:y;z-index:251674624" o:connectortype="straight"/>
        </w:pict>
      </w:r>
      <w:r>
        <w:rPr>
          <w:noProof/>
        </w:rPr>
        <w:pict>
          <v:oval id="_x0000_s1029" style="position:absolute;margin-left:147pt;margin-top:15.75pt;width:168.75pt;height:51pt;z-index:251662336" filled="f" strokecolor="black [3213]"/>
        </w:pict>
      </w:r>
      <w:r w:rsidR="00387BAA">
        <w:rPr>
          <w:lang w:bidi="bn-BD"/>
        </w:rPr>
        <w:tab/>
        <w:t>Mother’s Name</w:t>
      </w:r>
    </w:p>
    <w:p w:rsidR="00F61933" w:rsidRDefault="009A6436" w:rsidP="009A6436">
      <w:pPr>
        <w:tabs>
          <w:tab w:val="left" w:pos="195"/>
          <w:tab w:val="center" w:pos="4513"/>
        </w:tabs>
        <w:rPr>
          <w:sz w:val="28"/>
          <w:lang w:bidi="bn-BD"/>
        </w:rPr>
      </w:pPr>
      <w:r>
        <w:rPr>
          <w:sz w:val="28"/>
          <w:lang w:bidi="bn-BD"/>
        </w:rPr>
        <w:t xml:space="preserve">        Picture</w:t>
      </w:r>
      <w:r w:rsidR="00280AC5">
        <w:rPr>
          <w:sz w:val="28"/>
          <w:lang w:bidi="bn-BD"/>
        </w:rPr>
        <w:tab/>
      </w:r>
      <w:r w:rsidR="0016489F">
        <w:rPr>
          <w:noProof/>
          <w:sz w:val="28"/>
        </w:rPr>
        <w:pict>
          <v:shape id="_x0000_s1045" type="#_x0000_t32" style="position:absolute;margin-left:150.75pt;margin-top:32.25pt;width:18.75pt;height:34.5pt;flip:x;z-index:251678720;mso-position-horizontal-relative:text;mso-position-vertical-relative:text" o:connectortype="straight"/>
        </w:pict>
      </w:r>
      <w:r w:rsidR="0016489F">
        <w:rPr>
          <w:noProof/>
          <w:sz w:val="28"/>
        </w:rPr>
        <w:pict>
          <v:shape id="_x0000_s1044" type="#_x0000_t32" style="position:absolute;margin-left:132pt;margin-top:13.5pt;width:15pt;height:0;flip:x;z-index:251677696;mso-position-horizontal-relative:text;mso-position-vertical-relative:text" o:connectortype="straight"/>
        </w:pict>
      </w:r>
      <w:r w:rsidR="0016489F">
        <w:rPr>
          <w:noProof/>
          <w:sz w:val="28"/>
        </w:rPr>
        <w:pict>
          <v:shape id="_x0000_s1040" type="#_x0000_t32" style="position:absolute;margin-left:315.75pt;margin-top:13.5pt;width:15.75pt;height:6.75pt;z-index:251673600;mso-position-horizontal-relative:text;mso-position-vertical-relative:text" o:connectortype="straight"/>
        </w:pict>
      </w:r>
      <w:r w:rsidR="0016489F">
        <w:rPr>
          <w:noProof/>
          <w:sz w:val="28"/>
        </w:rPr>
        <w:pict>
          <v:shape id="_x0000_s1039" type="#_x0000_t32" style="position:absolute;margin-left:270.75pt;margin-top:39pt;width:45pt;height:36pt;z-index:251672576;mso-position-horizontal-relative:text;mso-position-vertical-relative:text" o:connectortype="straight"/>
        </w:pict>
      </w:r>
      <w:r w:rsidR="0016489F">
        <w:rPr>
          <w:noProof/>
          <w:sz w:val="28"/>
        </w:rPr>
        <w:pict>
          <v:shape id="_x0000_s1038" type="#_x0000_t32" style="position:absolute;margin-left:228.75pt;margin-top:39pt;width:2.25pt;height:45pt;z-index:251671552;mso-position-horizontal-relative:text;mso-position-vertical-relative:text" o:connectortype="straight"/>
        </w:pict>
      </w:r>
      <w:r w:rsidR="0016489F">
        <w:rPr>
          <w:noProof/>
          <w:sz w:val="28"/>
        </w:rPr>
        <w:pict>
          <v:oval id="_x0000_s1034" style="position:absolute;margin-left:160.5pt;margin-top:84pt;width:146.25pt;height:57pt;z-index:251667456;mso-position-horizontal-relative:text;mso-position-vertical-relative:text" filled="f"/>
        </w:pict>
      </w:r>
      <w:r w:rsidR="0016489F" w:rsidRPr="0016489F">
        <w:rPr>
          <w:noProof/>
        </w:rPr>
        <w:pict>
          <v:oval id="_x0000_s1031" style="position:absolute;margin-left:327.75pt;margin-top:5.25pt;width:115.5pt;height:48.75pt;z-index:251664384;mso-position-horizontal-relative:text;mso-position-vertical-relative:text" filled="f"/>
        </w:pict>
      </w:r>
      <w:r w:rsidR="0016489F">
        <w:rPr>
          <w:noProof/>
          <w:sz w:val="28"/>
        </w:rPr>
        <w:pict>
          <v:oval id="_x0000_s1033" style="position:absolute;margin-left:303pt;margin-top:66.75pt;width:130.5pt;height:48pt;z-index:251666432;mso-position-horizontal-relative:text;mso-position-vertical-relative:text" filled="f" strokecolor="black [3213]"/>
        </w:pict>
      </w:r>
      <w:r w:rsidR="0016489F">
        <w:rPr>
          <w:noProof/>
          <w:sz w:val="28"/>
        </w:rPr>
        <w:pict>
          <v:oval id="_x0000_s1035" style="position:absolute;margin-left:20.25pt;margin-top:54pt;width:149.25pt;height:60.75pt;z-index:251668480;mso-position-horizontal-relative:text;mso-position-vertical-relative:text" filled="f"/>
        </w:pict>
      </w:r>
      <w:r w:rsidR="00F32081" w:rsidRPr="00F32081">
        <w:rPr>
          <w:sz w:val="28"/>
          <w:lang w:bidi="bn-BD"/>
        </w:rPr>
        <w:t>Personal Info</w:t>
      </w:r>
    </w:p>
    <w:p w:rsidR="00F61933" w:rsidRPr="00387BAA" w:rsidRDefault="00387BAA" w:rsidP="00387BAA">
      <w:pPr>
        <w:tabs>
          <w:tab w:val="left" w:pos="6960"/>
        </w:tabs>
        <w:rPr>
          <w:sz w:val="24"/>
          <w:lang w:bidi="bn-BD"/>
        </w:rPr>
      </w:pPr>
      <w:r>
        <w:rPr>
          <w:sz w:val="28"/>
          <w:lang w:bidi="bn-BD"/>
        </w:rPr>
        <w:tab/>
      </w:r>
      <w:r w:rsidRPr="00387BAA">
        <w:rPr>
          <w:sz w:val="24"/>
          <w:lang w:bidi="bn-BD"/>
        </w:rPr>
        <w:t>Date of Birth</w:t>
      </w:r>
    </w:p>
    <w:p w:rsidR="00F61933" w:rsidRPr="00F61933" w:rsidRDefault="00F61933" w:rsidP="00F61933">
      <w:pPr>
        <w:rPr>
          <w:sz w:val="28"/>
          <w:lang w:bidi="bn-BD"/>
        </w:rPr>
      </w:pPr>
    </w:p>
    <w:p w:rsidR="00F61933" w:rsidRPr="00F61933" w:rsidRDefault="00280AC5" w:rsidP="00280AC5">
      <w:pPr>
        <w:tabs>
          <w:tab w:val="left" w:pos="945"/>
          <w:tab w:val="left" w:pos="6300"/>
        </w:tabs>
        <w:rPr>
          <w:sz w:val="28"/>
          <w:lang w:bidi="bn-BD"/>
        </w:rPr>
      </w:pPr>
      <w:r>
        <w:rPr>
          <w:sz w:val="28"/>
          <w:lang w:bidi="bn-BD"/>
        </w:rPr>
        <w:tab/>
        <w:t>Religion</w:t>
      </w:r>
      <w:r>
        <w:rPr>
          <w:sz w:val="28"/>
          <w:lang w:bidi="bn-BD"/>
        </w:rPr>
        <w:tab/>
        <w:t>Address</w:t>
      </w:r>
    </w:p>
    <w:p w:rsidR="00F61933" w:rsidRPr="00F61933" w:rsidRDefault="00280AC5" w:rsidP="00280AC5">
      <w:pPr>
        <w:jc w:val="center"/>
        <w:rPr>
          <w:sz w:val="28"/>
          <w:lang w:bidi="bn-BD"/>
        </w:rPr>
      </w:pPr>
      <w:r>
        <w:rPr>
          <w:sz w:val="28"/>
          <w:lang w:bidi="bn-BD"/>
        </w:rPr>
        <w:t>ID</w:t>
      </w:r>
    </w:p>
    <w:p w:rsidR="00F61933" w:rsidRPr="009A6436" w:rsidRDefault="0016489F" w:rsidP="009A6436">
      <w:pPr>
        <w:tabs>
          <w:tab w:val="left" w:pos="3180"/>
        </w:tabs>
        <w:jc w:val="center"/>
        <w:rPr>
          <w:b/>
          <w:bCs/>
          <w:i/>
          <w:iCs/>
          <w:sz w:val="28"/>
          <w:u w:val="single"/>
          <w:lang w:bidi="bn-BD"/>
        </w:rPr>
      </w:pPr>
      <w:r>
        <w:rPr>
          <w:b/>
          <w:bCs/>
          <w:i/>
          <w:iCs/>
          <w:noProof/>
          <w:sz w:val="28"/>
          <w:u w:val="single"/>
        </w:rPr>
        <w:pict>
          <v:shape id="_x0000_s1058" type="#_x0000_t32" style="position:absolute;left:0;text-align:left;margin-left:259.5pt;margin-top:71.1pt;width:3.75pt;height:33pt;flip:y;z-index:251692032" o:connectortype="straight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52" style="position:absolute;left:0;text-align:left;margin-left:26.25pt;margin-top:170.1pt;width:149.25pt;height:60.75pt;z-index:251685888" filled="f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51" style="position:absolute;left:0;text-align:left;margin-left:166.5pt;margin-top:200.1pt;width:146.25pt;height:57pt;z-index:251684864" filled="f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50" style="position:absolute;left:0;text-align:left;margin-left:309pt;margin-top:182.85pt;width:130.5pt;height:48pt;z-index:251683840" filled="f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49" style="position:absolute;left:0;text-align:left;margin-left:61.5pt;margin-top:26.85pt;width:141.75pt;height:50.25pt;z-index:251682816" filled="f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48" style="position:absolute;left:0;text-align:left;margin-left:333.75pt;margin-top:121.35pt;width:115.5pt;height:48.75pt;z-index:251681792" filled="f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47" style="position:absolute;left:0;text-align:left;margin-left:220.5pt;margin-top:26.85pt;width:131.25pt;height:44.25pt;z-index:251680768" filled="f" strokecolor="black [3213]"/>
        </w:pict>
      </w:r>
      <w:r>
        <w:rPr>
          <w:b/>
          <w:bCs/>
          <w:i/>
          <w:iCs/>
          <w:noProof/>
          <w:sz w:val="28"/>
          <w:u w:val="single"/>
        </w:rPr>
        <w:pict>
          <v:oval id="_x0000_s1046" style="position:absolute;left:0;text-align:left;margin-left:153pt;margin-top:104.15pt;width:168.75pt;height:60pt;z-index:251679744" filled="f" strokecolor="black [3213]"/>
        </w:pict>
      </w:r>
      <w:r>
        <w:rPr>
          <w:b/>
          <w:bCs/>
          <w:i/>
          <w:iCs/>
          <w:noProof/>
          <w:sz w:val="28"/>
          <w:u w:val="single"/>
        </w:rPr>
        <w:pict>
          <v:shape id="_x0000_s1061" type="#_x0000_t32" style="position:absolute;left:0;text-align:left;margin-left:156.75pt;margin-top:155.15pt;width:18.75pt;height:27.75pt;flip:x;z-index:251695104" o:connectortype="straight"/>
        </w:pict>
      </w:r>
      <w:r>
        <w:rPr>
          <w:b/>
          <w:bCs/>
          <w:i/>
          <w:iCs/>
          <w:noProof/>
          <w:sz w:val="28"/>
          <w:u w:val="single"/>
        </w:rPr>
        <w:pict>
          <v:shape id="_x0000_s1056" type="#_x0000_t32" style="position:absolute;left:0;text-align:left;margin-left:282.75pt;margin-top:158.9pt;width:39pt;height:32.25pt;z-index:251689984" o:connectortype="straight"/>
        </w:pict>
      </w:r>
      <w:r w:rsidR="00755F08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>চিত্র-১</w:t>
      </w:r>
      <w:r w:rsidR="00755F08" w:rsidRPr="009A6436">
        <w:rPr>
          <w:b/>
          <w:bCs/>
          <w:i/>
          <w:iCs/>
          <w:sz w:val="28"/>
          <w:u w:val="single"/>
          <w:lang w:bidi="bn-BD"/>
        </w:rPr>
        <w:t xml:space="preserve">:ER diagram </w:t>
      </w:r>
      <w:r w:rsidR="00755F08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 xml:space="preserve">এ </w:t>
      </w:r>
      <w:r w:rsidR="00755F08" w:rsidRPr="009A6436">
        <w:rPr>
          <w:b/>
          <w:bCs/>
          <w:i/>
          <w:iCs/>
          <w:sz w:val="28"/>
          <w:u w:val="single"/>
          <w:lang w:bidi="bn-BD"/>
        </w:rPr>
        <w:t>Student personal Info</w:t>
      </w:r>
    </w:p>
    <w:p w:rsidR="00F61933" w:rsidRPr="00F61933" w:rsidRDefault="00D12946" w:rsidP="00D12946">
      <w:pPr>
        <w:tabs>
          <w:tab w:val="left" w:pos="2010"/>
          <w:tab w:val="left" w:pos="5385"/>
        </w:tabs>
        <w:rPr>
          <w:sz w:val="28"/>
          <w:lang w:bidi="bn-BD"/>
        </w:rPr>
      </w:pPr>
      <w:r>
        <w:rPr>
          <w:sz w:val="28"/>
          <w:lang w:bidi="bn-BD"/>
        </w:rPr>
        <w:tab/>
        <w:t>Semester</w:t>
      </w:r>
      <w:r>
        <w:rPr>
          <w:sz w:val="28"/>
          <w:lang w:bidi="bn-BD"/>
        </w:rPr>
        <w:tab/>
        <w:t>Picture</w:t>
      </w:r>
    </w:p>
    <w:p w:rsidR="00F61933" w:rsidRPr="00F61933" w:rsidRDefault="0016489F" w:rsidP="00F61933">
      <w:pPr>
        <w:rPr>
          <w:sz w:val="28"/>
          <w:lang w:bidi="bn-BD"/>
        </w:rPr>
      </w:pPr>
      <w:r>
        <w:rPr>
          <w:noProof/>
          <w:sz w:val="28"/>
        </w:rPr>
        <w:pict>
          <v:oval id="_x0000_s1054" style="position:absolute;margin-left:330pt;margin-top:.9pt;width:113.25pt;height:53.25pt;z-index:251687936" filled="f"/>
        </w:pict>
      </w:r>
      <w:r>
        <w:rPr>
          <w:noProof/>
          <w:sz w:val="28"/>
        </w:rPr>
        <w:pict>
          <v:oval id="_x0000_s1053" style="position:absolute;margin-left:12.35pt;margin-top:27.15pt;width:125.65pt;height:68.25pt;z-index:251686912" filled="f"/>
        </w:pict>
      </w:r>
      <w:r>
        <w:rPr>
          <w:noProof/>
          <w:sz w:val="28"/>
        </w:rPr>
        <w:pict>
          <v:shape id="_x0000_s1059" type="#_x0000_t32" style="position:absolute;margin-left:160.5pt;margin-top:17.4pt;width:27.75pt;height:33pt;flip:x y;z-index:251693056" o:connectortype="straight"/>
        </w:pict>
      </w:r>
    </w:p>
    <w:p w:rsidR="00F61933" w:rsidRPr="00F61933" w:rsidRDefault="0016489F" w:rsidP="00EF40CB">
      <w:pPr>
        <w:tabs>
          <w:tab w:val="left" w:pos="7125"/>
        </w:tabs>
        <w:rPr>
          <w:sz w:val="28"/>
          <w:lang w:bidi="bn-BD"/>
        </w:rPr>
      </w:pPr>
      <w:r>
        <w:rPr>
          <w:noProof/>
          <w:sz w:val="28"/>
        </w:rPr>
        <w:pict>
          <v:shape id="_x0000_s1057" type="#_x0000_t32" style="position:absolute;margin-left:309pt;margin-top:3.55pt;width:22.5pt;height:28.45pt;flip:y;z-index:251691008" o:connectortype="straight"/>
        </w:pict>
      </w:r>
      <w:r w:rsidR="00EF40CB">
        <w:rPr>
          <w:sz w:val="28"/>
          <w:lang w:bidi="bn-BD"/>
        </w:rPr>
        <w:tab/>
        <w:t>Blood group</w:t>
      </w:r>
    </w:p>
    <w:p w:rsidR="00F61933" w:rsidRDefault="0016489F" w:rsidP="00EF40CB">
      <w:pPr>
        <w:tabs>
          <w:tab w:val="left" w:pos="405"/>
          <w:tab w:val="left" w:pos="3615"/>
        </w:tabs>
        <w:rPr>
          <w:sz w:val="28"/>
          <w:cs/>
          <w:lang w:bidi="bn-BD"/>
        </w:rPr>
      </w:pPr>
      <w:r>
        <w:rPr>
          <w:noProof/>
          <w:sz w:val="28"/>
        </w:rPr>
        <w:pict>
          <v:shape id="_x0000_s1060" type="#_x0000_t32" style="position:absolute;margin-left:132pt;margin-top:10.6pt;width:21pt;height:6.35pt;flip:x;z-index:251694080" o:connectortype="straight"/>
        </w:pict>
      </w:r>
      <w:r>
        <w:rPr>
          <w:noProof/>
          <w:sz w:val="28"/>
        </w:rPr>
        <w:pict>
          <v:shape id="_x0000_s1062" type="#_x0000_t32" style="position:absolute;margin-left:321pt;margin-top:22.15pt;width:15.75pt;height:6.75pt;z-index:251696128" o:connectortype="straight"/>
        </w:pict>
      </w:r>
      <w:r w:rsidR="00F93BF0">
        <w:rPr>
          <w:sz w:val="28"/>
          <w:cs/>
          <w:lang w:bidi="bn-BD"/>
        </w:rPr>
        <w:tab/>
      </w:r>
      <w:r w:rsidR="00EF40CB">
        <w:rPr>
          <w:sz w:val="28"/>
          <w:cs/>
          <w:lang w:bidi="bn-BD"/>
        </w:rPr>
        <w:t>Name</w:t>
      </w:r>
      <w:r w:rsidR="00EF40CB">
        <w:rPr>
          <w:sz w:val="28"/>
          <w:cs/>
          <w:lang w:bidi="bn-BD"/>
        </w:rPr>
        <w:tab/>
      </w:r>
      <w:r w:rsidR="00F93BF0">
        <w:rPr>
          <w:sz w:val="28"/>
          <w:lang w:bidi="bn-BD"/>
        </w:rPr>
        <w:t>Academic Info</w:t>
      </w:r>
    </w:p>
    <w:p w:rsidR="00031ED7" w:rsidRDefault="0016489F" w:rsidP="00EF40CB">
      <w:pPr>
        <w:tabs>
          <w:tab w:val="left" w:pos="3555"/>
          <w:tab w:val="center" w:pos="4513"/>
          <w:tab w:val="left" w:pos="7065"/>
        </w:tabs>
        <w:rPr>
          <w:sz w:val="28"/>
          <w:lang w:bidi="bn-BD"/>
        </w:rPr>
      </w:pPr>
      <w:r>
        <w:rPr>
          <w:noProof/>
          <w:sz w:val="28"/>
        </w:rPr>
        <w:pict>
          <v:shape id="_x0000_s1055" type="#_x0000_t32" style="position:absolute;margin-left:231pt;margin-top:15.45pt;width:2.25pt;height:36pt;z-index:251688960" o:connectortype="straight"/>
        </w:pict>
      </w:r>
      <w:r w:rsidR="00031ED7">
        <w:rPr>
          <w:sz w:val="28"/>
          <w:lang w:bidi="bn-BD"/>
        </w:rPr>
        <w:tab/>
      </w:r>
      <w:r w:rsidR="00031ED7">
        <w:rPr>
          <w:sz w:val="28"/>
          <w:lang w:bidi="bn-BD"/>
        </w:rPr>
        <w:tab/>
      </w:r>
      <w:r w:rsidR="00EF40CB">
        <w:rPr>
          <w:sz w:val="28"/>
          <w:lang w:bidi="bn-BD"/>
        </w:rPr>
        <w:tab/>
        <w:t>Class Roll</w:t>
      </w:r>
    </w:p>
    <w:p w:rsidR="00F93BF0" w:rsidRDefault="00031ED7" w:rsidP="00EF40CB">
      <w:pPr>
        <w:tabs>
          <w:tab w:val="left" w:pos="1050"/>
          <w:tab w:val="left" w:pos="4020"/>
        </w:tabs>
        <w:rPr>
          <w:sz w:val="28"/>
          <w:cs/>
          <w:lang w:bidi="bn-BD"/>
        </w:rPr>
      </w:pPr>
      <w:r>
        <w:rPr>
          <w:sz w:val="28"/>
          <w:lang w:bidi="bn-BD"/>
        </w:rPr>
        <w:tab/>
      </w:r>
      <w:r w:rsidR="00CA6DD3">
        <w:rPr>
          <w:sz w:val="28"/>
          <w:lang w:bidi="bn-BD"/>
        </w:rPr>
        <w:t>Department</w:t>
      </w:r>
      <w:r w:rsidR="00EF40CB">
        <w:rPr>
          <w:sz w:val="28"/>
          <w:lang w:bidi="bn-BD"/>
        </w:rPr>
        <w:tab/>
      </w:r>
    </w:p>
    <w:p w:rsidR="00F93BF0" w:rsidRPr="00F93BF0" w:rsidRDefault="00EF40CB" w:rsidP="00EF40CB">
      <w:pPr>
        <w:tabs>
          <w:tab w:val="left" w:pos="3870"/>
          <w:tab w:val="left" w:pos="6525"/>
        </w:tabs>
        <w:rPr>
          <w:sz w:val="28"/>
          <w:lang w:bidi="bn-BD"/>
        </w:rPr>
      </w:pPr>
      <w:r>
        <w:rPr>
          <w:sz w:val="28"/>
          <w:lang w:bidi="bn-BD"/>
        </w:rPr>
        <w:tab/>
        <w:t>Reg. No.</w:t>
      </w:r>
      <w:r>
        <w:rPr>
          <w:sz w:val="28"/>
          <w:lang w:bidi="bn-BD"/>
        </w:rPr>
        <w:tab/>
        <w:t>Board Roll</w:t>
      </w:r>
    </w:p>
    <w:p w:rsidR="00F93BF0" w:rsidRDefault="00F93BF0" w:rsidP="00F93BF0">
      <w:pPr>
        <w:rPr>
          <w:sz w:val="28"/>
          <w:lang w:bidi="bn-BD"/>
        </w:rPr>
      </w:pPr>
    </w:p>
    <w:p w:rsidR="00C61EAC" w:rsidRPr="00241D26" w:rsidRDefault="00F93BF0" w:rsidP="00F93BF0">
      <w:pPr>
        <w:tabs>
          <w:tab w:val="left" w:pos="3630"/>
        </w:tabs>
        <w:rPr>
          <w:b/>
          <w:sz w:val="28"/>
          <w:lang w:bidi="bn-BD"/>
        </w:rPr>
      </w:pPr>
      <w:r w:rsidRPr="00241D26">
        <w:rPr>
          <w:b/>
          <w:sz w:val="28"/>
          <w:lang w:bidi="bn-BD"/>
        </w:rPr>
        <w:t xml:space="preserve">                                   </w:t>
      </w:r>
      <w:r w:rsidRPr="00241D26">
        <w:rPr>
          <w:rFonts w:hint="cs"/>
          <w:b/>
          <w:sz w:val="28"/>
          <w:cs/>
          <w:lang w:bidi="bn-BD"/>
        </w:rPr>
        <w:t>চিত্র-২</w:t>
      </w:r>
      <w:r w:rsidRPr="00241D26">
        <w:rPr>
          <w:b/>
          <w:sz w:val="28"/>
          <w:lang w:bidi="bn-BD"/>
        </w:rPr>
        <w:t xml:space="preserve">:ER diagram </w:t>
      </w:r>
      <w:r w:rsidRPr="00241D26">
        <w:rPr>
          <w:rFonts w:hint="cs"/>
          <w:b/>
          <w:sz w:val="28"/>
          <w:cs/>
          <w:lang w:bidi="bn-BD"/>
        </w:rPr>
        <w:t xml:space="preserve">এ </w:t>
      </w:r>
      <w:r w:rsidRPr="00241D26">
        <w:rPr>
          <w:b/>
          <w:sz w:val="28"/>
          <w:lang w:bidi="bn-BD"/>
        </w:rPr>
        <w:t>Student Academic Info</w:t>
      </w:r>
    </w:p>
    <w:p w:rsidR="00241D26" w:rsidRDefault="0016489F" w:rsidP="008C7D28">
      <w:pPr>
        <w:tabs>
          <w:tab w:val="left" w:pos="795"/>
          <w:tab w:val="left" w:pos="7305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64" style="position:absolute;margin-left:343.5pt;margin-top:17.6pt;width:101.95pt;height:44.25pt;z-index:251698176" filled="f" strokecolor="black [3213]"/>
        </w:pict>
      </w:r>
      <w:r>
        <w:rPr>
          <w:noProof/>
          <w:sz w:val="28"/>
        </w:rPr>
        <w:pict>
          <v:oval id="_x0000_s1065" style="position:absolute;margin-left:17.2pt;margin-top:11.6pt;width:125.3pt;height:50.25pt;z-index:251699200" filled="f"/>
        </w:pict>
      </w:r>
    </w:p>
    <w:p w:rsidR="00056553" w:rsidRDefault="0016489F" w:rsidP="008C7D28">
      <w:pPr>
        <w:tabs>
          <w:tab w:val="left" w:pos="795"/>
          <w:tab w:val="left" w:pos="7305"/>
        </w:tabs>
        <w:rPr>
          <w:sz w:val="28"/>
          <w:lang w:bidi="bn-BD"/>
        </w:rPr>
      </w:pPr>
      <w:r>
        <w:rPr>
          <w:noProof/>
          <w:sz w:val="28"/>
        </w:rPr>
        <w:lastRenderedPageBreak/>
        <w:pict>
          <v:shape id="_x0000_s1067" type="#_x0000_t32" style="position:absolute;margin-left:138pt;margin-top:15pt;width:52.75pt;height:17.2pt;flip:x y;z-index:251701248" o:connectortype="straight"/>
        </w:pict>
      </w:r>
      <w:r>
        <w:rPr>
          <w:noProof/>
          <w:sz w:val="28"/>
        </w:rPr>
        <w:pict>
          <v:shape id="_x0000_s1066" type="#_x0000_t32" style="position:absolute;margin-left:306.75pt;margin-top:15pt;width:36.75pt;height:17.2pt;flip:y;z-index:251700224" o:connectortype="straight"/>
        </w:pict>
      </w:r>
      <w:r w:rsidRPr="0016489F">
        <w:rPr>
          <w:noProof/>
          <w:color w:val="00B050"/>
          <w:sz w:val="28"/>
        </w:rPr>
        <w:pict>
          <v:oval id="_x0000_s1063" style="position:absolute;margin-left:165pt;margin-top:21.75pt;width:168.75pt;height:60pt;z-index:251697152" filled="f" strokecolor="black [3213]"/>
        </w:pict>
      </w:r>
      <w:r w:rsidR="008C7D28">
        <w:rPr>
          <w:sz w:val="28"/>
          <w:lang w:bidi="bn-BD"/>
        </w:rPr>
        <w:tab/>
        <w:t>Department ID</w:t>
      </w:r>
      <w:r w:rsidR="008C7D28">
        <w:rPr>
          <w:sz w:val="28"/>
          <w:lang w:bidi="bn-BD"/>
        </w:rPr>
        <w:tab/>
        <w:t>Dept. Name</w:t>
      </w:r>
    </w:p>
    <w:p w:rsidR="00056553" w:rsidRDefault="00056553" w:rsidP="00056553">
      <w:pPr>
        <w:tabs>
          <w:tab w:val="left" w:pos="4050"/>
        </w:tabs>
        <w:rPr>
          <w:sz w:val="28"/>
          <w:lang w:bidi="bn-BD"/>
        </w:rPr>
      </w:pPr>
      <w:r>
        <w:rPr>
          <w:sz w:val="28"/>
          <w:cs/>
          <w:lang w:bidi="bn-BD"/>
        </w:rPr>
        <w:tab/>
      </w:r>
      <w:r>
        <w:rPr>
          <w:sz w:val="28"/>
          <w:lang w:bidi="bn-BD"/>
        </w:rPr>
        <w:t>Department Info</w:t>
      </w:r>
    </w:p>
    <w:p w:rsidR="00056553" w:rsidRDefault="00056553" w:rsidP="00056553">
      <w:pPr>
        <w:rPr>
          <w:sz w:val="28"/>
          <w:lang w:bidi="bn-BD"/>
        </w:rPr>
      </w:pPr>
    </w:p>
    <w:p w:rsidR="007A2ACE" w:rsidRPr="009A6436" w:rsidRDefault="0016489F" w:rsidP="00056553">
      <w:pPr>
        <w:tabs>
          <w:tab w:val="left" w:pos="2820"/>
        </w:tabs>
        <w:rPr>
          <w:b/>
          <w:bCs/>
          <w:i/>
          <w:iCs/>
          <w:sz w:val="28"/>
          <w:u w:val="single"/>
          <w:lang w:bidi="bn-BD"/>
        </w:rPr>
      </w:pPr>
      <w:r w:rsidRPr="0016489F">
        <w:rPr>
          <w:noProof/>
          <w:sz w:val="28"/>
        </w:rPr>
        <w:pict>
          <v:shape id="_x0000_s1079" type="#_x0000_t32" style="position:absolute;margin-left:162.75pt;margin-top:157.8pt;width:18.75pt;height:27.75pt;flip:x;z-index:251713536" o:connectortype="straight"/>
        </w:pict>
      </w:r>
      <w:r w:rsidRPr="0016489F">
        <w:rPr>
          <w:noProof/>
          <w:sz w:val="28"/>
        </w:rPr>
        <w:pict>
          <v:shape id="_x0000_s1078" type="#_x0000_t32" style="position:absolute;margin-left:138pt;margin-top:132.3pt;width:21pt;height:6.35pt;flip:x;z-index:251712512" o:connectortype="straight"/>
        </w:pict>
      </w:r>
      <w:r w:rsidRPr="0016489F">
        <w:rPr>
          <w:noProof/>
          <w:sz w:val="28"/>
        </w:rPr>
        <w:pict>
          <v:shape id="_x0000_s1077" type="#_x0000_t32" style="position:absolute;margin-left:166.5pt;margin-top:79.75pt;width:27.75pt;height:33pt;flip:x y;z-index:251711488" o:connectortype="straight"/>
        </w:pict>
      </w:r>
      <w:r w:rsidRPr="0016489F">
        <w:rPr>
          <w:noProof/>
          <w:sz w:val="28"/>
        </w:rPr>
        <w:pict>
          <v:shape id="_x0000_s1076" type="#_x0000_t32" style="position:absolute;margin-left:265.5pt;margin-top:73.75pt;width:3.75pt;height:33pt;flip:y;z-index:251710464" o:connectortype="straight"/>
        </w:pict>
      </w:r>
      <w:r w:rsidRPr="0016489F">
        <w:rPr>
          <w:noProof/>
          <w:sz w:val="28"/>
        </w:rPr>
        <w:pict>
          <v:shape id="_x0000_s1075" type="#_x0000_t32" style="position:absolute;margin-left:315pt;margin-top:95.55pt;width:22.5pt;height:28.45pt;flip:y;z-index:251709440" o:connectortype="straight"/>
        </w:pict>
      </w:r>
      <w:r w:rsidRPr="0016489F">
        <w:rPr>
          <w:noProof/>
          <w:sz w:val="28"/>
        </w:rPr>
        <w:pict>
          <v:oval id="_x0000_s1072" style="position:absolute;margin-left:32.25pt;margin-top:172.75pt;width:149.25pt;height:60.75pt;z-index:251706368" filled="f"/>
        </w:pict>
      </w:r>
      <w:r w:rsidRPr="0016489F">
        <w:rPr>
          <w:noProof/>
          <w:sz w:val="28"/>
        </w:rPr>
        <w:pict>
          <v:oval id="_x0000_s1071" style="position:absolute;margin-left:67.5pt;margin-top:29.5pt;width:141.75pt;height:50.25pt;z-index:251705344" filled="f"/>
        </w:pict>
      </w:r>
      <w:r w:rsidRPr="0016489F">
        <w:rPr>
          <w:noProof/>
          <w:sz w:val="28"/>
        </w:rPr>
        <w:pict>
          <v:oval id="_x0000_s1069" style="position:absolute;margin-left:226.5pt;margin-top:29.5pt;width:131.25pt;height:44.25pt;z-index:251703296" filled="f" strokecolor="black [3213]"/>
        </w:pict>
      </w:r>
      <w:r w:rsidRPr="0016489F">
        <w:rPr>
          <w:noProof/>
          <w:sz w:val="28"/>
        </w:rPr>
        <w:pict>
          <v:oval id="_x0000_s1068" style="position:absolute;margin-left:159pt;margin-top:106.8pt;width:168.75pt;height:60pt;z-index:251702272" filled="f" strokecolor="black [3213]"/>
        </w:pict>
      </w:r>
      <w:r w:rsidRPr="0016489F">
        <w:rPr>
          <w:noProof/>
          <w:sz w:val="28"/>
        </w:rPr>
        <w:pict>
          <v:shape id="_x0000_s1080" type="#_x0000_t32" style="position:absolute;margin-left:327pt;margin-top:143.85pt;width:15.75pt;height:6.75pt;z-index:251714560" o:connectortype="straight"/>
        </w:pict>
      </w:r>
      <w:r w:rsidR="00056553">
        <w:rPr>
          <w:sz w:val="28"/>
          <w:lang w:bidi="bn-BD"/>
        </w:rPr>
        <w:tab/>
      </w:r>
      <w:r w:rsidR="00056553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>চিত্র-৩</w:t>
      </w:r>
      <w:r w:rsidR="00056553" w:rsidRPr="009A6436">
        <w:rPr>
          <w:b/>
          <w:bCs/>
          <w:i/>
          <w:iCs/>
          <w:sz w:val="28"/>
          <w:u w:val="single"/>
          <w:lang w:bidi="bn-BD"/>
        </w:rPr>
        <w:t xml:space="preserve">:ER diagram </w:t>
      </w:r>
      <w:r w:rsidR="00056553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 xml:space="preserve">এ </w:t>
      </w:r>
      <w:r w:rsidR="00056553" w:rsidRPr="009A6436">
        <w:rPr>
          <w:b/>
          <w:bCs/>
          <w:i/>
          <w:iCs/>
          <w:sz w:val="28"/>
          <w:u w:val="single"/>
          <w:lang w:bidi="bn-BD"/>
        </w:rPr>
        <w:t>Student Department Info</w:t>
      </w:r>
    </w:p>
    <w:p w:rsidR="007A2ACE" w:rsidRPr="007A2ACE" w:rsidRDefault="00EE27BE" w:rsidP="00EE27BE">
      <w:pPr>
        <w:tabs>
          <w:tab w:val="left" w:pos="5145"/>
        </w:tabs>
        <w:rPr>
          <w:sz w:val="28"/>
          <w:lang w:bidi="bn-BD"/>
        </w:rPr>
      </w:pPr>
      <w:r>
        <w:rPr>
          <w:sz w:val="28"/>
          <w:lang w:bidi="bn-BD"/>
        </w:rPr>
        <w:tab/>
        <w:t>Qualification</w:t>
      </w:r>
    </w:p>
    <w:p w:rsidR="007A2ACE" w:rsidRPr="007A2ACE" w:rsidRDefault="0016489F" w:rsidP="00EE27BE">
      <w:pPr>
        <w:tabs>
          <w:tab w:val="left" w:pos="1890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74" style="position:absolute;margin-left:336pt;margin-top:3.5pt;width:109.45pt;height:53.25pt;z-index:251708416" filled="f"/>
        </w:pict>
      </w:r>
      <w:r w:rsidR="00EE27BE">
        <w:rPr>
          <w:sz w:val="28"/>
          <w:lang w:bidi="bn-BD"/>
        </w:rPr>
        <w:tab/>
        <w:t>D</w:t>
      </w:r>
      <w:r w:rsidR="00EE27BE" w:rsidRPr="00EE27BE">
        <w:rPr>
          <w:sz w:val="28"/>
          <w:lang w:bidi="bn-BD"/>
        </w:rPr>
        <w:t>esignation</w:t>
      </w:r>
    </w:p>
    <w:p w:rsidR="007A2ACE" w:rsidRPr="007A2ACE" w:rsidRDefault="0016489F" w:rsidP="00EE27BE">
      <w:pPr>
        <w:tabs>
          <w:tab w:val="left" w:pos="6990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73" style="position:absolute;margin-left:9.65pt;margin-top:.1pt;width:134.35pt;height:68.25pt;z-index:251707392" filled="f"/>
        </w:pict>
      </w:r>
      <w:r w:rsidR="00EE27BE">
        <w:rPr>
          <w:sz w:val="28"/>
          <w:lang w:bidi="bn-BD"/>
        </w:rPr>
        <w:tab/>
        <w:t>Nationality</w:t>
      </w:r>
    </w:p>
    <w:p w:rsidR="007A2ACE" w:rsidRPr="007A2ACE" w:rsidRDefault="0016489F" w:rsidP="00EE27BE">
      <w:pPr>
        <w:tabs>
          <w:tab w:val="left" w:pos="585"/>
          <w:tab w:val="left" w:pos="3780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70" style="position:absolute;margin-left:339.75pt;margin-top:4.95pt;width:109.45pt;height:48.75pt;z-index:251704320" filled="f"/>
        </w:pict>
      </w:r>
      <w:r w:rsidR="00514FFD">
        <w:rPr>
          <w:sz w:val="28"/>
          <w:lang w:bidi="bn-BD"/>
        </w:rPr>
        <w:tab/>
      </w:r>
      <w:r w:rsidR="00EE27BE">
        <w:rPr>
          <w:sz w:val="28"/>
          <w:lang w:bidi="bn-BD"/>
        </w:rPr>
        <w:t>Name</w:t>
      </w:r>
      <w:r w:rsidR="00EE27BE">
        <w:rPr>
          <w:sz w:val="28"/>
          <w:lang w:bidi="bn-BD"/>
        </w:rPr>
        <w:tab/>
      </w:r>
      <w:r w:rsidR="00514FFD">
        <w:rPr>
          <w:sz w:val="28"/>
          <w:lang w:bidi="bn-BD"/>
        </w:rPr>
        <w:t>Teacher’s Info</w:t>
      </w:r>
    </w:p>
    <w:p w:rsidR="007A2ACE" w:rsidRPr="007A2ACE" w:rsidRDefault="00EE27BE" w:rsidP="00EE27BE">
      <w:pPr>
        <w:tabs>
          <w:tab w:val="left" w:pos="6975"/>
        </w:tabs>
        <w:rPr>
          <w:sz w:val="28"/>
          <w:lang w:bidi="bn-BD"/>
        </w:rPr>
      </w:pPr>
      <w:r>
        <w:rPr>
          <w:sz w:val="28"/>
          <w:lang w:bidi="bn-BD"/>
        </w:rPr>
        <w:tab/>
        <w:t>Marital Status</w:t>
      </w:r>
    </w:p>
    <w:p w:rsidR="007A2ACE" w:rsidRPr="007A2ACE" w:rsidRDefault="007A2ACE" w:rsidP="007A2ACE">
      <w:pPr>
        <w:rPr>
          <w:sz w:val="28"/>
          <w:lang w:bidi="bn-BD"/>
        </w:rPr>
      </w:pPr>
    </w:p>
    <w:p w:rsidR="007A2ACE" w:rsidRDefault="00EE27BE" w:rsidP="00EE27BE">
      <w:pPr>
        <w:tabs>
          <w:tab w:val="left" w:pos="1350"/>
        </w:tabs>
        <w:rPr>
          <w:sz w:val="28"/>
          <w:lang w:bidi="bn-BD"/>
        </w:rPr>
      </w:pPr>
      <w:r>
        <w:rPr>
          <w:sz w:val="28"/>
          <w:lang w:bidi="bn-BD"/>
        </w:rPr>
        <w:tab/>
        <w:t>Picture</w:t>
      </w:r>
    </w:p>
    <w:p w:rsidR="00D51D97" w:rsidRPr="009A6436" w:rsidRDefault="0016489F" w:rsidP="009A6436">
      <w:pPr>
        <w:tabs>
          <w:tab w:val="left" w:pos="3075"/>
        </w:tabs>
        <w:jc w:val="center"/>
        <w:rPr>
          <w:b/>
          <w:bCs/>
          <w:i/>
          <w:iCs/>
          <w:sz w:val="28"/>
          <w:u w:val="single"/>
          <w:lang w:bidi="bn-BD"/>
        </w:rPr>
      </w:pPr>
      <w:r w:rsidRPr="0016489F">
        <w:rPr>
          <w:noProof/>
          <w:sz w:val="28"/>
        </w:rPr>
        <w:pict>
          <v:shape id="_x0000_s1088" type="#_x0000_t32" style="position:absolute;left:0;text-align:left;margin-left:295.5pt;margin-top:103.15pt;width:35.25pt;height:20.95pt;flip:y;z-index:251722752" o:connectortype="straight"/>
        </w:pict>
      </w:r>
      <w:r w:rsidRPr="0016489F">
        <w:rPr>
          <w:noProof/>
          <w:sz w:val="28"/>
        </w:rPr>
        <w:pict>
          <v:shape id="_x0000_s1092" type="#_x0000_t32" style="position:absolute;left:0;text-align:left;margin-left:156pt;margin-top:165.4pt;width:18.75pt;height:27.75pt;flip:x;z-index:251726848" o:connectortype="straight"/>
        </w:pict>
      </w:r>
      <w:r w:rsidRPr="0016489F">
        <w:rPr>
          <w:noProof/>
          <w:sz w:val="28"/>
        </w:rPr>
        <w:pict>
          <v:shape id="_x0000_s1091" type="#_x0000_t32" style="position:absolute;left:0;text-align:left;margin-left:131.25pt;margin-top:139.9pt;width:21pt;height:6.35pt;flip:x;z-index:251725824" o:connectortype="straight"/>
        </w:pict>
      </w:r>
      <w:r w:rsidRPr="0016489F">
        <w:rPr>
          <w:noProof/>
          <w:sz w:val="28"/>
        </w:rPr>
        <w:pict>
          <v:shape id="_x0000_s1090" type="#_x0000_t32" style="position:absolute;left:0;text-align:left;margin-left:159.75pt;margin-top:87.35pt;width:27.75pt;height:33pt;flip:x y;z-index:251724800" o:connectortype="straight"/>
        </w:pict>
      </w:r>
      <w:r w:rsidRPr="0016489F">
        <w:rPr>
          <w:noProof/>
          <w:sz w:val="28"/>
        </w:rPr>
        <w:pict>
          <v:shape id="_x0000_s1089" type="#_x0000_t32" style="position:absolute;left:0;text-align:left;margin-left:258.75pt;margin-top:81.35pt;width:3.75pt;height:33pt;flip:y;z-index:251723776" o:connectortype="straight"/>
        </w:pict>
      </w:r>
      <w:r w:rsidRPr="0016489F">
        <w:rPr>
          <w:noProof/>
          <w:sz w:val="28"/>
        </w:rPr>
        <w:pict>
          <v:oval id="_x0000_s1084" style="position:absolute;left:0;text-align:left;margin-left:60.75pt;margin-top:37.1pt;width:141.75pt;height:50.25pt;z-index:251718656" filled="f"/>
        </w:pict>
      </w:r>
      <w:r w:rsidRPr="0016489F">
        <w:rPr>
          <w:noProof/>
          <w:sz w:val="28"/>
        </w:rPr>
        <w:pict>
          <v:oval id="_x0000_s1082" style="position:absolute;left:0;text-align:left;margin-left:219.75pt;margin-top:37.1pt;width:131.25pt;height:44.25pt;z-index:251716608" filled="f" strokecolor="black [3213]"/>
        </w:pict>
      </w:r>
      <w:r w:rsidRPr="0016489F">
        <w:rPr>
          <w:noProof/>
          <w:sz w:val="28"/>
        </w:rPr>
        <w:pict>
          <v:oval id="_x0000_s1081" style="position:absolute;left:0;text-align:left;margin-left:152.25pt;margin-top:114.4pt;width:168.75pt;height:60pt;z-index:251715584" filled="f" strokecolor="black [3213]"/>
        </w:pict>
      </w:r>
      <w:r w:rsidR="007A2ACE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>চিত্র-</w:t>
      </w:r>
      <w:r w:rsidR="006D4DAE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>৪</w:t>
      </w:r>
      <w:r w:rsidR="007A2ACE" w:rsidRPr="009A6436">
        <w:rPr>
          <w:b/>
          <w:bCs/>
          <w:i/>
          <w:iCs/>
          <w:sz w:val="28"/>
          <w:u w:val="single"/>
          <w:lang w:bidi="bn-BD"/>
        </w:rPr>
        <w:t xml:space="preserve">:ER diagram </w:t>
      </w:r>
      <w:r w:rsidR="007A2ACE"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 xml:space="preserve">এ </w:t>
      </w:r>
      <w:r w:rsidR="006D4DAE" w:rsidRPr="009A6436">
        <w:rPr>
          <w:b/>
          <w:bCs/>
          <w:i/>
          <w:iCs/>
          <w:sz w:val="28"/>
          <w:u w:val="single"/>
          <w:lang w:bidi="bn-BD"/>
        </w:rPr>
        <w:t>Teacher’s</w:t>
      </w:r>
      <w:r w:rsidR="007A2ACE" w:rsidRPr="009A6436">
        <w:rPr>
          <w:b/>
          <w:bCs/>
          <w:i/>
          <w:iCs/>
          <w:sz w:val="28"/>
          <w:u w:val="single"/>
          <w:lang w:bidi="bn-BD"/>
        </w:rPr>
        <w:t xml:space="preserve"> Info</w:t>
      </w:r>
    </w:p>
    <w:p w:rsidR="00D51D97" w:rsidRPr="00D51D97" w:rsidRDefault="00D51D97" w:rsidP="00D51D97">
      <w:pPr>
        <w:rPr>
          <w:sz w:val="28"/>
          <w:lang w:bidi="bn-BD"/>
        </w:rPr>
      </w:pPr>
    </w:p>
    <w:p w:rsidR="00D51D97" w:rsidRPr="00D51D97" w:rsidRDefault="0016489F" w:rsidP="000329FF">
      <w:pPr>
        <w:tabs>
          <w:tab w:val="left" w:pos="1740"/>
          <w:tab w:val="left" w:pos="5145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87" style="position:absolute;margin-left:329.25pt;margin-top:11.1pt;width:105.45pt;height:53.25pt;z-index:251721728" filled="f"/>
        </w:pict>
      </w:r>
      <w:r w:rsidR="000329FF">
        <w:rPr>
          <w:sz w:val="28"/>
          <w:lang w:bidi="bn-BD"/>
        </w:rPr>
        <w:tab/>
      </w:r>
      <w:r w:rsidR="009A6436">
        <w:rPr>
          <w:sz w:val="28"/>
          <w:lang w:bidi="bn-BD"/>
        </w:rPr>
        <w:t xml:space="preserve">       </w:t>
      </w:r>
      <w:r w:rsidR="000329FF">
        <w:rPr>
          <w:sz w:val="28"/>
          <w:lang w:bidi="bn-BD"/>
        </w:rPr>
        <w:t>Name</w:t>
      </w:r>
      <w:r w:rsidR="000329FF">
        <w:rPr>
          <w:sz w:val="28"/>
          <w:lang w:bidi="bn-BD"/>
        </w:rPr>
        <w:tab/>
        <w:t>Dept. Fee</w:t>
      </w:r>
    </w:p>
    <w:p w:rsidR="00D51D97" w:rsidRPr="00D51D97" w:rsidRDefault="0016489F" w:rsidP="000329FF">
      <w:pPr>
        <w:tabs>
          <w:tab w:val="left" w:pos="6840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86" style="position:absolute;margin-left:25.5pt;margin-top:7.7pt;width:111.75pt;height:68.25pt;z-index:251720704" filled="f"/>
        </w:pict>
      </w:r>
      <w:r w:rsidR="000329FF">
        <w:rPr>
          <w:sz w:val="28"/>
          <w:lang w:bidi="bn-BD"/>
        </w:rPr>
        <w:tab/>
        <w:t>Course Fee</w:t>
      </w:r>
    </w:p>
    <w:p w:rsidR="00D51D97" w:rsidRPr="00D51D97" w:rsidRDefault="0016489F" w:rsidP="000329FF">
      <w:pPr>
        <w:tabs>
          <w:tab w:val="left" w:pos="330"/>
          <w:tab w:val="left" w:pos="3630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83" style="position:absolute;margin-left:337.5pt;margin-top:20.85pt;width:107.95pt;height:48.75pt;z-index:251717632" filled="f"/>
        </w:pict>
      </w:r>
      <w:r w:rsidR="00514FFD">
        <w:rPr>
          <w:sz w:val="28"/>
          <w:lang w:bidi="bn-BD"/>
        </w:rPr>
        <w:tab/>
      </w:r>
      <w:r w:rsidR="009A6436">
        <w:rPr>
          <w:sz w:val="28"/>
          <w:lang w:bidi="bn-BD"/>
        </w:rPr>
        <w:t xml:space="preserve">      Roll No</w:t>
      </w:r>
      <w:r w:rsidR="000329FF">
        <w:rPr>
          <w:sz w:val="28"/>
          <w:lang w:bidi="bn-BD"/>
        </w:rPr>
        <w:tab/>
      </w:r>
      <w:r w:rsidR="009A6436">
        <w:rPr>
          <w:sz w:val="28"/>
          <w:lang w:bidi="bn-BD"/>
        </w:rPr>
        <w:t xml:space="preserve">     </w:t>
      </w:r>
      <w:r w:rsidR="00514FFD">
        <w:rPr>
          <w:sz w:val="28"/>
          <w:lang w:bidi="bn-BD"/>
        </w:rPr>
        <w:t>Account Info</w:t>
      </w:r>
    </w:p>
    <w:p w:rsidR="00D51D97" w:rsidRPr="00D51D97" w:rsidRDefault="0016489F" w:rsidP="009A6436">
      <w:pPr>
        <w:tabs>
          <w:tab w:val="left" w:pos="7071"/>
          <w:tab w:val="left" w:pos="7335"/>
        </w:tabs>
        <w:rPr>
          <w:sz w:val="28"/>
          <w:lang w:bidi="bn-BD"/>
        </w:rPr>
      </w:pPr>
      <w:r>
        <w:rPr>
          <w:noProof/>
          <w:sz w:val="28"/>
        </w:rPr>
        <w:pict>
          <v:oval id="_x0000_s1094" style="position:absolute;margin-left:219.75pt;margin-top:39.95pt;width:149.25pt;height:38.25pt;z-index:251728896" filled="f"/>
        </w:pict>
      </w:r>
      <w:r>
        <w:rPr>
          <w:noProof/>
          <w:sz w:val="28"/>
        </w:rPr>
        <w:pict>
          <v:shape id="_x0000_s1095" type="#_x0000_t32" style="position:absolute;margin-left:276.75pt;margin-top:21.95pt;width:25.1pt;height:18pt;z-index:251729920" o:connectortype="straight"/>
        </w:pict>
      </w:r>
      <w:r>
        <w:rPr>
          <w:noProof/>
          <w:sz w:val="28"/>
        </w:rPr>
        <w:pict>
          <v:oval id="_x0000_s1085" style="position:absolute;margin-left:25.5pt;margin-top:36.1pt;width:149.25pt;height:47.35pt;z-index:251719680" filled="f"/>
        </w:pict>
      </w:r>
      <w:r>
        <w:rPr>
          <w:noProof/>
          <w:sz w:val="28"/>
        </w:rPr>
        <w:pict>
          <v:shape id="_x0000_s1093" type="#_x0000_t32" style="position:absolute;margin-left:318.1pt;margin-top:1.75pt;width:21.65pt;height:9.75pt;z-index:251727872" o:connectortype="straight"/>
        </w:pict>
      </w:r>
      <w:r w:rsidR="000329FF">
        <w:rPr>
          <w:sz w:val="28"/>
          <w:lang w:bidi="bn-BD"/>
        </w:rPr>
        <w:tab/>
      </w:r>
      <w:r w:rsidR="009A6436">
        <w:rPr>
          <w:sz w:val="28"/>
          <w:lang w:bidi="bn-BD"/>
        </w:rPr>
        <w:t>Admission Fee</w:t>
      </w:r>
      <w:r w:rsidR="009A6436">
        <w:rPr>
          <w:sz w:val="28"/>
          <w:lang w:bidi="bn-BD"/>
        </w:rPr>
        <w:tab/>
      </w:r>
    </w:p>
    <w:p w:rsidR="009A6436" w:rsidRPr="00D51D97" w:rsidRDefault="009A6436" w:rsidP="009A6436">
      <w:pPr>
        <w:tabs>
          <w:tab w:val="left" w:pos="1020"/>
          <w:tab w:val="left" w:pos="5416"/>
          <w:tab w:val="left" w:pos="5820"/>
        </w:tabs>
        <w:rPr>
          <w:sz w:val="28"/>
          <w:lang w:bidi="bn-BD"/>
        </w:rPr>
      </w:pPr>
      <w:r>
        <w:rPr>
          <w:sz w:val="28"/>
          <w:lang w:bidi="bn-BD"/>
        </w:rPr>
        <w:t xml:space="preserve">                Registration Fee </w:t>
      </w:r>
      <w:r>
        <w:rPr>
          <w:sz w:val="28"/>
          <w:lang w:bidi="bn-BD"/>
        </w:rPr>
        <w:tab/>
        <w:t xml:space="preserve">    ID Fee</w:t>
      </w:r>
      <w:r>
        <w:rPr>
          <w:sz w:val="28"/>
          <w:lang w:bidi="bn-BD"/>
        </w:rPr>
        <w:tab/>
      </w:r>
    </w:p>
    <w:p w:rsidR="00D51D97" w:rsidRPr="009A6436" w:rsidRDefault="00D51D97" w:rsidP="009A6436">
      <w:pPr>
        <w:tabs>
          <w:tab w:val="left" w:pos="5771"/>
        </w:tabs>
        <w:ind w:firstLine="720"/>
        <w:rPr>
          <w:b/>
          <w:bCs/>
          <w:sz w:val="28"/>
          <w:lang w:bidi="bn-BD"/>
        </w:rPr>
      </w:pPr>
    </w:p>
    <w:p w:rsidR="009A6436" w:rsidRPr="009A6436" w:rsidRDefault="009A6436" w:rsidP="009A6436">
      <w:pPr>
        <w:tabs>
          <w:tab w:val="left" w:pos="2970"/>
        </w:tabs>
        <w:jc w:val="center"/>
        <w:rPr>
          <w:b/>
          <w:bCs/>
          <w:i/>
          <w:iCs/>
          <w:sz w:val="28"/>
          <w:u w:val="single"/>
          <w:lang w:bidi="bn-BD"/>
        </w:rPr>
      </w:pPr>
      <w:r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 xml:space="preserve">চিত্র-৫ </w:t>
      </w:r>
      <w:r w:rsidRPr="009A6436">
        <w:rPr>
          <w:b/>
          <w:bCs/>
          <w:i/>
          <w:iCs/>
          <w:sz w:val="28"/>
          <w:u w:val="single"/>
          <w:lang w:bidi="bn-BD"/>
        </w:rPr>
        <w:t xml:space="preserve">:ER diagram </w:t>
      </w:r>
      <w:r w:rsidRPr="009A6436">
        <w:rPr>
          <w:rFonts w:hint="cs"/>
          <w:b/>
          <w:bCs/>
          <w:i/>
          <w:iCs/>
          <w:sz w:val="28"/>
          <w:u w:val="single"/>
          <w:cs/>
          <w:lang w:bidi="bn-BD"/>
        </w:rPr>
        <w:t xml:space="preserve">এ </w:t>
      </w:r>
      <w:r w:rsidRPr="009A6436">
        <w:rPr>
          <w:b/>
          <w:bCs/>
          <w:i/>
          <w:iCs/>
          <w:sz w:val="28"/>
          <w:u w:val="single"/>
          <w:lang w:bidi="bn-BD"/>
        </w:rPr>
        <w:t>Account Info</w:t>
      </w:r>
    </w:p>
    <w:p w:rsidR="00E56D3F" w:rsidRDefault="009A6436" w:rsidP="00E56D3F">
      <w:pPr>
        <w:rPr>
          <w:sz w:val="28"/>
          <w:cs/>
          <w:lang w:bidi="bn-BD"/>
        </w:rPr>
      </w:pPr>
      <w:r>
        <w:rPr>
          <w:b/>
          <w:bCs/>
          <w:sz w:val="28"/>
          <w:lang w:bidi="bn-BD"/>
        </w:rPr>
        <w:tab/>
      </w:r>
      <w:r w:rsidR="00E56D3F">
        <w:rPr>
          <w:b/>
          <w:bCs/>
          <w:lang w:bidi="bn-BD"/>
        </w:rPr>
        <w:t xml:space="preserve">Conclusion:  </w:t>
      </w:r>
      <w:r w:rsidR="00E56D3F">
        <w:rPr>
          <w:rFonts w:hint="cs"/>
          <w:b/>
          <w:bCs/>
          <w:cs/>
          <w:lang w:bidi="bn-BD"/>
        </w:rPr>
        <w:t xml:space="preserve"> </w:t>
      </w:r>
      <w:r w:rsidR="00E56D3F">
        <w:rPr>
          <w:rFonts w:hint="cs"/>
          <w:cs/>
          <w:lang w:bidi="bn-BD"/>
        </w:rPr>
        <w:t xml:space="preserve">উপরের আলোচনায় আমরা </w:t>
      </w:r>
      <w:r w:rsidR="00E56D3F">
        <w:rPr>
          <w:rFonts w:hint="cs"/>
          <w:b/>
          <w:cs/>
          <w:lang w:bidi="bn-BD"/>
        </w:rPr>
        <w:t>ডাটাবেইজ</w:t>
      </w:r>
      <w:r w:rsidR="00E56D3F">
        <w:rPr>
          <w:b/>
          <w:cs/>
          <w:lang w:bidi="bn-BD"/>
        </w:rPr>
        <w:t xml:space="preserve"> </w:t>
      </w:r>
      <w:r w:rsidR="00E56D3F">
        <w:rPr>
          <w:rFonts w:hint="cs"/>
          <w:b/>
          <w:cs/>
          <w:lang w:bidi="bn-BD"/>
        </w:rPr>
        <w:t>ডিজাইন</w:t>
      </w:r>
      <w:r w:rsidR="00E56D3F">
        <w:rPr>
          <w:b/>
          <w:cs/>
          <w:lang w:bidi="bn-BD"/>
        </w:rPr>
        <w:t xml:space="preserve"> </w:t>
      </w:r>
      <w:r w:rsidR="00E56D3F">
        <w:rPr>
          <w:sz w:val="28"/>
          <w:lang w:bidi="bn-BD"/>
        </w:rPr>
        <w:t xml:space="preserve">ER diagram </w:t>
      </w:r>
      <w:r w:rsidR="00E56D3F">
        <w:rPr>
          <w:rFonts w:hint="cs"/>
          <w:sz w:val="28"/>
          <w:cs/>
          <w:lang w:bidi="bn-BD"/>
        </w:rPr>
        <w:t>দেখলাম।</w:t>
      </w:r>
    </w:p>
    <w:p w:rsidR="00D51D97" w:rsidRDefault="00D51D97" w:rsidP="009A6436">
      <w:pPr>
        <w:tabs>
          <w:tab w:val="left" w:pos="1020"/>
          <w:tab w:val="left" w:pos="3149"/>
          <w:tab w:val="left" w:pos="5820"/>
        </w:tabs>
        <w:rPr>
          <w:sz w:val="28"/>
          <w:lang w:bidi="bn-BD"/>
        </w:rPr>
      </w:pPr>
    </w:p>
    <w:p w:rsidR="00980040" w:rsidRPr="00D51D97" w:rsidRDefault="00980040" w:rsidP="009A6436">
      <w:pPr>
        <w:tabs>
          <w:tab w:val="left" w:pos="1020"/>
          <w:tab w:val="left" w:pos="3149"/>
          <w:tab w:val="left" w:pos="5820"/>
        </w:tabs>
        <w:rPr>
          <w:sz w:val="28"/>
          <w:lang w:bidi="bn-BD"/>
        </w:rPr>
      </w:pPr>
    </w:p>
    <w:p w:rsidR="00E56D3F" w:rsidRPr="00E12B81" w:rsidRDefault="00E56D3F" w:rsidP="00E56D3F">
      <w:pPr>
        <w:tabs>
          <w:tab w:val="left" w:pos="7144"/>
        </w:tabs>
        <w:rPr>
          <w:b/>
        </w:rPr>
      </w:pPr>
      <w:r w:rsidRPr="00533A78">
        <w:rPr>
          <w:b/>
        </w:rPr>
        <w:lastRenderedPageBreak/>
        <w:t xml:space="preserve">Job No: </w:t>
      </w:r>
      <w:r>
        <w:rPr>
          <w:b/>
        </w:rPr>
        <w:t>3</w:t>
      </w:r>
      <w:r>
        <w:rPr>
          <w:b/>
        </w:rPr>
        <w:tab/>
        <w:t xml:space="preserve"> </w:t>
      </w:r>
    </w:p>
    <w:p w:rsidR="00E56D3F" w:rsidRDefault="00E56D3F" w:rsidP="00E56D3F">
      <w:pPr>
        <w:rPr>
          <w:b/>
          <w:bCs/>
        </w:rPr>
      </w:pPr>
      <w:r w:rsidRPr="00B24627">
        <w:rPr>
          <w:b/>
          <w:bCs/>
        </w:rPr>
        <w:t>Job Name</w:t>
      </w:r>
      <w:r w:rsidRPr="0037002C">
        <w:rPr>
          <w:b/>
          <w:bCs/>
          <w:sz w:val="24"/>
        </w:rPr>
        <w:t>:</w:t>
      </w:r>
      <w:r w:rsidRPr="0037002C">
        <w:rPr>
          <w:b/>
          <w:bCs/>
          <w:sz w:val="28"/>
        </w:rPr>
        <w:t xml:space="preserve"> </w:t>
      </w:r>
      <w:r>
        <w:rPr>
          <w:b/>
          <w:bCs/>
        </w:rPr>
        <w:t>Design form of 5 database table For IBIT Information Application</w:t>
      </w:r>
    </w:p>
    <w:p w:rsidR="00E56D3F" w:rsidRDefault="00E56D3F" w:rsidP="00E56D3F">
      <w:pPr>
        <w:rPr>
          <w:b/>
          <w:cs/>
          <w:lang w:bidi="bn-BD"/>
        </w:rPr>
      </w:pPr>
      <w:r w:rsidRPr="00B24627">
        <w:rPr>
          <w:b/>
          <w:lang w:bidi="bn-BD"/>
        </w:rPr>
        <w:t>Objective</w:t>
      </w:r>
      <w:r>
        <w:rPr>
          <w:b/>
          <w:lang w:bidi="bn-BD"/>
        </w:rPr>
        <w:t xml:space="preserve">: </w:t>
      </w:r>
      <w:r>
        <w:rPr>
          <w:rFonts w:hint="cs"/>
          <w:b/>
          <w:cs/>
          <w:lang w:bidi="bn-BD"/>
        </w:rPr>
        <w:t>কিভাবে ডাটাবেইজ</w:t>
      </w:r>
      <w:r>
        <w:rPr>
          <w:b/>
          <w:cs/>
          <w:lang w:bidi="bn-BD"/>
        </w:rPr>
        <w:t xml:space="preserve"> </w:t>
      </w:r>
      <w:r>
        <w:rPr>
          <w:b/>
          <w:lang w:bidi="bn-BD"/>
        </w:rPr>
        <w:t xml:space="preserve">Form </w:t>
      </w:r>
      <w:r>
        <w:rPr>
          <w:rFonts w:hint="cs"/>
          <w:b/>
          <w:cs/>
          <w:lang w:bidi="bn-BD"/>
        </w:rPr>
        <w:t>ডাটাবেইজ</w:t>
      </w:r>
      <w:r>
        <w:rPr>
          <w:b/>
          <w:cs/>
          <w:lang w:bidi="bn-BD"/>
        </w:rPr>
        <w:t xml:space="preserve"> table </w:t>
      </w:r>
      <w:r>
        <w:rPr>
          <w:rFonts w:hint="cs"/>
          <w:b/>
          <w:cs/>
          <w:lang w:bidi="bn-BD"/>
        </w:rPr>
        <w:t>এর মাধ্যমে ডিজাইন করব তা আমরা জানবো।</w:t>
      </w:r>
    </w:p>
    <w:p w:rsidR="00E56D3F" w:rsidRDefault="00E56D3F" w:rsidP="00E56D3F">
      <w:pPr>
        <w:rPr>
          <w:b/>
          <w:cs/>
          <w:lang w:bidi="bn-BD"/>
        </w:rPr>
      </w:pPr>
      <w:r>
        <w:rPr>
          <w:b/>
          <w:lang w:bidi="bn-BD"/>
        </w:rPr>
        <w:t>Details:</w:t>
      </w:r>
      <w:r w:rsidRPr="003D73B9">
        <w:rPr>
          <w:rFonts w:hint="cs"/>
          <w:b/>
          <w:cs/>
          <w:lang w:bidi="bn-BD"/>
        </w:rPr>
        <w:t xml:space="preserve"> </w:t>
      </w:r>
      <w:r>
        <w:rPr>
          <w:rFonts w:hint="cs"/>
          <w:b/>
          <w:cs/>
          <w:lang w:bidi="bn-BD"/>
        </w:rPr>
        <w:t xml:space="preserve">নিম্নে ৫ টি ডাটাবেইজ এর ডিজাইন </w:t>
      </w:r>
      <w:r>
        <w:rPr>
          <w:b/>
          <w:lang w:bidi="bn-BD"/>
        </w:rPr>
        <w:t>Form</w:t>
      </w:r>
      <w:r>
        <w:rPr>
          <w:rFonts w:hint="cs"/>
          <w:b/>
          <w:cs/>
          <w:lang w:bidi="bn-BD"/>
        </w:rPr>
        <w:t xml:space="preserve"> বর্ণিত হল- </w:t>
      </w:r>
    </w:p>
    <w:p w:rsidR="00E11671" w:rsidRPr="00E54A33" w:rsidRDefault="00AD4BAA" w:rsidP="00E11671">
      <w:pPr>
        <w:rPr>
          <w:rFonts w:ascii="Vrinda" w:hAnsi="Vrinda" w:cs="Vrinda"/>
          <w:i/>
          <w:sz w:val="20"/>
          <w:szCs w:val="20"/>
        </w:rPr>
      </w:pPr>
      <w:r>
        <w:rPr>
          <w:sz w:val="28"/>
          <w:lang w:bidi="bn-BD"/>
        </w:rPr>
        <w:t>Student personal Info: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cstheme="minorHAnsi"/>
          <w:sz w:val="20"/>
          <w:szCs w:val="20"/>
          <w:lang w:bidi="bn-BD"/>
        </w:rPr>
        <w:t xml:space="preserve">database open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করার পর </w:t>
      </w:r>
      <w:r w:rsidR="003B1F06" w:rsidRPr="003B1F06">
        <w:rPr>
          <w:rFonts w:cstheme="minorHAnsi"/>
          <w:sz w:val="20"/>
          <w:szCs w:val="20"/>
          <w:lang w:bidi="bn-BD"/>
        </w:rPr>
        <w:t xml:space="preserve">table open </w:t>
      </w:r>
      <w:r w:rsidR="003B1F06" w:rsidRPr="003B1F06">
        <w:rPr>
          <w:rFonts w:ascii="Vrinda" w:hAnsi="Vrinda" w:cs="Vrinda"/>
          <w:sz w:val="20"/>
          <w:szCs w:val="20"/>
          <w:lang w:bidi="bn-BD"/>
        </w:rPr>
        <w:t>করতে</w:t>
      </w:r>
      <w:r w:rsidR="003B1F06">
        <w:rPr>
          <w:rFonts w:ascii="Vrinda" w:hAnsi="Vrinda" w:cs="Vrinda"/>
          <w:sz w:val="28"/>
          <w:lang w:bidi="bn-BD"/>
        </w:rPr>
        <w:t xml:space="preserve"> </w:t>
      </w:r>
      <w:r w:rsidR="003B1F06" w:rsidRPr="003B1F06">
        <w:rPr>
          <w:rFonts w:ascii="Vrinda" w:hAnsi="Vrinda" w:cs="Vrinda"/>
          <w:sz w:val="20"/>
          <w:szCs w:val="20"/>
          <w:lang w:bidi="bn-BD"/>
        </w:rPr>
        <w:t>হবে।তারপর</w:t>
      </w:r>
      <w:r w:rsidR="003B1F06" w:rsidRPr="003B1F06">
        <w:rPr>
          <w:rFonts w:cstheme="minorHAnsi"/>
          <w:sz w:val="20"/>
          <w:szCs w:val="20"/>
          <w:lang w:bidi="bn-BD"/>
        </w:rPr>
        <w:t xml:space="preserve"> form</w:t>
      </w:r>
      <w:r w:rsidR="003B1F06" w:rsidRPr="003B1F06">
        <w:rPr>
          <w:rFonts w:ascii="Vrinda" w:hAnsi="Vrinda" w:cs="Vrinda"/>
          <w:sz w:val="20"/>
          <w:szCs w:val="20"/>
          <w:lang w:bidi="bn-BD"/>
        </w:rPr>
        <w:t xml:space="preserve"> এ গিয়ে more forms</w:t>
      </w:r>
      <w:r w:rsidR="003B1F06">
        <w:rPr>
          <w:rFonts w:ascii="Vrinda" w:hAnsi="Vrinda" w:cs="Vrinda"/>
          <w:sz w:val="20"/>
          <w:szCs w:val="20"/>
          <w:lang w:bidi="bn-BD"/>
        </w:rPr>
        <w:t xml:space="preserve"> থেকে </w:t>
      </w:r>
      <w:r w:rsidR="003B1F06">
        <w:rPr>
          <w:rFonts w:cstheme="minorHAnsi"/>
          <w:sz w:val="20"/>
          <w:szCs w:val="20"/>
          <w:lang w:bidi="bn-BD"/>
        </w:rPr>
        <w:t>form wiz</w:t>
      </w:r>
      <w:r w:rsidR="00E11671">
        <w:rPr>
          <w:rFonts w:cstheme="minorHAnsi"/>
          <w:sz w:val="20"/>
          <w:szCs w:val="20"/>
          <w:lang w:bidi="bn-BD"/>
        </w:rPr>
        <w:t>a</w:t>
      </w:r>
      <w:r w:rsidR="003B1F06">
        <w:rPr>
          <w:rFonts w:cstheme="minorHAnsi"/>
          <w:sz w:val="20"/>
          <w:szCs w:val="20"/>
          <w:lang w:bidi="bn-BD"/>
        </w:rPr>
        <w:t>rd</w:t>
      </w:r>
      <w:r w:rsidR="00E11671">
        <w:rPr>
          <w:rFonts w:ascii="Vrinda" w:hAnsi="Vrinda" w:cs="Vrinda"/>
          <w:sz w:val="20"/>
          <w:szCs w:val="20"/>
          <w:lang w:bidi="bn-BD"/>
        </w:rPr>
        <w:t xml:space="preserve"> </w:t>
      </w:r>
      <w:r w:rsidR="003B1F06" w:rsidRPr="003B1F06">
        <w:rPr>
          <w:rFonts w:ascii="Vrinda" w:hAnsi="Vrinda" w:cs="Vrinda"/>
          <w:sz w:val="20"/>
          <w:szCs w:val="20"/>
          <w:lang w:bidi="bn-BD"/>
        </w:rPr>
        <w:t xml:space="preserve">এ </w:t>
      </w:r>
      <w:r w:rsidR="003B1F06" w:rsidRPr="003B1F06">
        <w:rPr>
          <w:rFonts w:ascii="Vrinda" w:hAnsi="Vrinda" w:cs="Vrinda"/>
          <w:iCs/>
          <w:sz w:val="20"/>
          <w:szCs w:val="20"/>
          <w:cs/>
          <w:lang w:bidi="bn-IN"/>
        </w:rPr>
        <w:t>ক্লিক করার পর একটি কমান্ড</w:t>
      </w:r>
      <w:r w:rsidR="003B1F06">
        <w:rPr>
          <w:rFonts w:ascii="Vrinda" w:hAnsi="Vrinda" w:cs="Vrinda"/>
          <w:iCs/>
          <w:sz w:val="28"/>
          <w:szCs w:val="28"/>
          <w:cs/>
          <w:lang w:bidi="bn-IN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,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E11671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D22A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="003B1F06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3B1F06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="00E54A33" w:rsidRPr="00E54A33">
        <w:rPr>
          <w:rFonts w:cstheme="minorHAnsi"/>
          <w:i/>
          <w:sz w:val="20"/>
          <w:szCs w:val="20"/>
        </w:rPr>
        <w:t xml:space="preserve"> </w:t>
      </w:r>
      <w:r w:rsidR="00D22A9D">
        <w:rPr>
          <w:rFonts w:cstheme="minorHAnsi"/>
          <w:i/>
          <w:sz w:val="20"/>
          <w:szCs w:val="20"/>
        </w:rPr>
        <w:t xml:space="preserve"> </w:t>
      </w:r>
      <w:r w:rsidR="00E54A33" w:rsidRPr="0033089D">
        <w:rPr>
          <w:rFonts w:cstheme="minorHAnsi"/>
          <w:i/>
          <w:sz w:val="20"/>
          <w:szCs w:val="20"/>
        </w:rPr>
        <w:t>next&gt;</w:t>
      </w:r>
      <w:r w:rsidR="00E11671" w:rsidRPr="0033089D">
        <w:rPr>
          <w:rFonts w:cstheme="minorHAnsi"/>
          <w:i/>
          <w:sz w:val="20"/>
          <w:szCs w:val="20"/>
        </w:rPr>
        <w:t xml:space="preserve">next&gt; next&gt; next&gt; finish. 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="00E11671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E11671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2C52E7">
        <w:rPr>
          <w:rFonts w:cstheme="minorHAnsi"/>
          <w:i/>
          <w:sz w:val="20"/>
          <w:szCs w:val="20"/>
        </w:rPr>
        <w:t>form</w:t>
      </w:r>
      <w:r w:rsidR="00E11671" w:rsidRPr="0033089D">
        <w:rPr>
          <w:rFonts w:cstheme="minorHAnsi"/>
          <w:i/>
          <w:sz w:val="20"/>
          <w:szCs w:val="20"/>
        </w:rPr>
        <w:t xml:space="preserve"> open 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="00E11671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E11671">
        <w:rPr>
          <w:rFonts w:ascii="Vrinda" w:hAnsi="Vrinda" w:cs="Mangal"/>
          <w:i/>
          <w:iCs/>
          <w:sz w:val="20"/>
          <w:szCs w:val="20"/>
          <w:lang w:bidi="hi-IN"/>
        </w:rPr>
        <w:t xml:space="preserve"> form</w:t>
      </w:r>
      <w:r w:rsidR="00E11671" w:rsidRPr="0033089D">
        <w:rPr>
          <w:rFonts w:cstheme="minorHAnsi"/>
          <w:i/>
          <w:sz w:val="20"/>
          <w:szCs w:val="20"/>
        </w:rPr>
        <w:t xml:space="preserve"> design 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E11671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E11671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="00E11671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E11671" w:rsidRPr="0033089D">
        <w:rPr>
          <w:rFonts w:cstheme="minorHAnsi"/>
          <w:i/>
          <w:sz w:val="20"/>
          <w:szCs w:val="20"/>
        </w:rPr>
        <w:t xml:space="preserve">view&gt; design view. </w:t>
      </w:r>
    </w:p>
    <w:p w:rsidR="00E11671" w:rsidRPr="0058076C" w:rsidRDefault="0016489F" w:rsidP="00E11671">
      <w:pPr>
        <w:tabs>
          <w:tab w:val="left" w:pos="3095"/>
          <w:tab w:val="left" w:pos="3224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7" type="#_x0000_t13" style="position:absolute;margin-left:282.75pt;margin-top:4.75pt;width:18.8pt;height:11.85pt;z-index:251731968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rFonts w:cstheme="minorHAnsi"/>
          <w:b/>
          <w:i/>
          <w:noProof/>
          <w:sz w:val="20"/>
          <w:szCs w:val="20"/>
        </w:rPr>
        <w:pict>
          <v:shape id="_x0000_s1096" type="#_x0000_t13" style="position:absolute;margin-left:136.55pt;margin-top:4.75pt;width:18.8pt;height:11.85pt;z-index:25173094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E11671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680091" cy="272955"/>
            <wp:effectExtent l="19050" t="0" r="0" b="0"/>
            <wp:docPr id="26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71">
        <w:rPr>
          <w:rFonts w:cstheme="minorHAnsi"/>
          <w:b/>
          <w:i/>
          <w:sz w:val="20"/>
          <w:szCs w:val="20"/>
        </w:rPr>
        <w:t xml:space="preserve">           </w:t>
      </w:r>
      <w:r w:rsidR="00E11671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489027" cy="272523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74" cy="2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63E">
        <w:rPr>
          <w:rFonts w:cstheme="minorHAnsi"/>
          <w:b/>
          <w:i/>
          <w:sz w:val="20"/>
          <w:szCs w:val="20"/>
        </w:rPr>
        <w:tab/>
        <w:t xml:space="preserve">      </w:t>
      </w:r>
      <w:r w:rsidR="004A263E" w:rsidRPr="004A263E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562668" cy="272955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1" cy="2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Default="0016489F" w:rsidP="00D51D97">
      <w:pPr>
        <w:rPr>
          <w:rFonts w:ascii="SutonnyMJ" w:hAnsi="SutonnyMJ" w:cs="SutonnyMJ"/>
          <w:sz w:val="28"/>
          <w:szCs w:val="28"/>
          <w:lang w:bidi="bn-BD"/>
        </w:rPr>
      </w:pPr>
      <w:r w:rsidRPr="0016489F">
        <w:rPr>
          <w:noProof/>
          <w:sz w:val="28"/>
        </w:rPr>
        <w:pict>
          <v:shape id="_x0000_s1098" type="#_x0000_t13" style="position:absolute;margin-left:133.45pt;margin-top:34.2pt;width:27.75pt;height:11.85pt;z-index:251732992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00" type="#_x0000_t13" style="position:absolute;margin-left:189.8pt;margin-top:118.4pt;width:27.75pt;height:11.85pt;z-index:251735040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099" type="#_x0000_t13" style="position:absolute;margin-left:294.35pt;margin-top:35.05pt;width:18.8pt;height:11.85pt;z-index:251734016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A263E">
        <w:rPr>
          <w:noProof/>
          <w:sz w:val="28"/>
        </w:rPr>
        <w:drawing>
          <wp:inline distT="0" distB="0" distL="0" distR="0">
            <wp:extent cx="1645069" cy="968991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3" cy="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671">
        <w:rPr>
          <w:sz w:val="28"/>
          <w:lang w:bidi="bn-BD"/>
        </w:rPr>
        <w:t xml:space="preserve">         </w:t>
      </w:r>
      <w:r w:rsidR="004A263E" w:rsidRPr="004A263E">
        <w:rPr>
          <w:noProof/>
          <w:sz w:val="28"/>
        </w:rPr>
        <w:drawing>
          <wp:inline distT="0" distB="0" distL="0" distR="0">
            <wp:extent cx="1618681" cy="982638"/>
            <wp:effectExtent l="19050" t="0" r="569" b="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9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671">
        <w:rPr>
          <w:sz w:val="28"/>
          <w:lang w:bidi="bn-BD"/>
        </w:rPr>
        <w:t xml:space="preserve">  </w:t>
      </w:r>
      <w:r w:rsidR="00E11671"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4A263E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594400" cy="975814"/>
            <wp:effectExtent l="19050" t="0" r="5800" b="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49" cy="9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671">
        <w:rPr>
          <w:rFonts w:ascii="SutonnyMJ" w:hAnsi="SutonnyMJ" w:cs="SutonnyMJ"/>
          <w:sz w:val="28"/>
          <w:szCs w:val="28"/>
          <w:lang w:bidi="bn-BD"/>
        </w:rPr>
        <w:t xml:space="preserve">                </w:t>
      </w:r>
      <w:r w:rsid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396604" cy="1050878"/>
            <wp:effectExtent l="19050" t="0" r="3696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71" cy="10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671">
        <w:rPr>
          <w:rFonts w:ascii="SutonnyMJ" w:hAnsi="SutonnyMJ" w:cs="SutonnyMJ"/>
          <w:sz w:val="28"/>
          <w:szCs w:val="28"/>
          <w:lang w:bidi="bn-BD"/>
        </w:rPr>
        <w:tab/>
      </w:r>
      <w:r w:rsidR="00E54A33" w:rsidRP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649087" cy="1050084"/>
            <wp:effectExtent l="19050" t="0" r="0" b="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4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Pr="00A42586" w:rsidRDefault="00D22A9D" w:rsidP="00D22A9D">
      <w:pPr>
        <w:tabs>
          <w:tab w:val="left" w:pos="2419"/>
          <w:tab w:val="left" w:pos="2890"/>
          <w:tab w:val="left" w:pos="5165"/>
          <w:tab w:val="left" w:pos="6029"/>
          <w:tab w:val="left" w:pos="7171"/>
        </w:tabs>
        <w:jc w:val="center"/>
        <w:rPr>
          <w:noProof/>
          <w:sz w:val="20"/>
          <w:szCs w:val="20"/>
          <w:u w:val="double"/>
        </w:rPr>
      </w:pP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চিত্র-১ </w:t>
      </w:r>
      <w:r w:rsidRPr="00A42586">
        <w:rPr>
          <w:b/>
          <w:i/>
          <w:sz w:val="20"/>
          <w:szCs w:val="20"/>
          <w:u w:val="double"/>
          <w:lang w:bidi="bn-BD"/>
        </w:rPr>
        <w:t>:</w:t>
      </w:r>
      <w:r w:rsidRPr="00A42586">
        <w:rPr>
          <w:b/>
          <w:bCs/>
          <w:i/>
          <w:sz w:val="20"/>
          <w:szCs w:val="20"/>
          <w:u w:val="double"/>
        </w:rPr>
        <w:t xml:space="preserve"> Design</w:t>
      </w:r>
      <w:r>
        <w:rPr>
          <w:b/>
          <w:bCs/>
          <w:i/>
          <w:sz w:val="20"/>
          <w:szCs w:val="20"/>
          <w:u w:val="double"/>
        </w:rPr>
        <w:t xml:space="preserve"> Form</w:t>
      </w:r>
      <w:r w:rsidRPr="00A42586">
        <w:rPr>
          <w:b/>
          <w:bCs/>
          <w:i/>
          <w:sz w:val="20"/>
          <w:szCs w:val="20"/>
          <w:u w:val="double"/>
        </w:rPr>
        <w:t xml:space="preserve">  View of</w:t>
      </w:r>
      <w:r w:rsidRPr="00A42586">
        <w:rPr>
          <w:rFonts w:hint="cs"/>
          <w:b/>
          <w:bCs/>
          <w:i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Student personal Info</w:t>
      </w:r>
    </w:p>
    <w:p w:rsidR="002C52E7" w:rsidRPr="002C52E7" w:rsidRDefault="00E11671" w:rsidP="002C52E7">
      <w:pPr>
        <w:rPr>
          <w:rFonts w:ascii="SutonnyMJ" w:hAnsi="SutonnyMJ" w:cs="SutonnyMJ"/>
          <w:sz w:val="28"/>
          <w:szCs w:val="28"/>
          <w:lang w:bidi="bn-BD"/>
        </w:rPr>
      </w:pPr>
      <w:r>
        <w:rPr>
          <w:rFonts w:ascii="SutonnyMJ" w:hAnsi="SutonnyMJ" w:cs="SutonnyMJ"/>
          <w:sz w:val="28"/>
          <w:szCs w:val="28"/>
          <w:lang w:bidi="bn-BD"/>
        </w:rPr>
        <w:tab/>
      </w:r>
      <w:r w:rsid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4798610" cy="1521690"/>
            <wp:effectExtent l="19050" t="0" r="1990" b="0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44" cy="152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 w:cs="SutonnyMJ"/>
          <w:sz w:val="28"/>
          <w:szCs w:val="28"/>
          <w:lang w:bidi="bn-BD"/>
        </w:rPr>
        <w:tab/>
      </w:r>
      <w:r w:rsidR="00D22A9D">
        <w:rPr>
          <w:noProof/>
          <w:sz w:val="20"/>
          <w:szCs w:val="20"/>
          <w:u w:val="double"/>
        </w:rPr>
        <w:t xml:space="preserve">      </w:t>
      </w:r>
      <w:r w:rsidR="002C52E7">
        <w:rPr>
          <w:noProof/>
          <w:sz w:val="20"/>
          <w:szCs w:val="20"/>
          <w:u w:val="double"/>
        </w:rPr>
        <w:t xml:space="preserve">               </w:t>
      </w:r>
    </w:p>
    <w:p w:rsidR="00E54A33" w:rsidRPr="002C52E7" w:rsidRDefault="002C52E7" w:rsidP="00D22A9D">
      <w:pPr>
        <w:tabs>
          <w:tab w:val="left" w:pos="2419"/>
          <w:tab w:val="left" w:pos="2890"/>
          <w:tab w:val="left" w:pos="5165"/>
          <w:tab w:val="left" w:pos="6029"/>
          <w:tab w:val="left" w:pos="7171"/>
        </w:tabs>
        <w:rPr>
          <w:noProof/>
          <w:sz w:val="20"/>
          <w:szCs w:val="20"/>
          <w:u w:val="double"/>
        </w:rPr>
      </w:pPr>
      <w:r w:rsidRPr="002C52E7">
        <w:rPr>
          <w:noProof/>
          <w:sz w:val="20"/>
          <w:szCs w:val="20"/>
        </w:rPr>
        <w:t xml:space="preserve">                                     </w:t>
      </w:r>
      <w:r>
        <w:rPr>
          <w:noProof/>
          <w:sz w:val="20"/>
          <w:szCs w:val="20"/>
        </w:rPr>
        <w:t xml:space="preserve">              </w:t>
      </w:r>
      <w:r w:rsidRPr="002C52E7">
        <w:rPr>
          <w:noProof/>
          <w:sz w:val="20"/>
          <w:szCs w:val="20"/>
        </w:rPr>
        <w:t xml:space="preserve">       </w:t>
      </w:r>
      <w:r w:rsidRPr="002C52E7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চিত্র-২ </w:t>
      </w:r>
      <w:r w:rsidRPr="002C52E7">
        <w:rPr>
          <w:b/>
          <w:bCs/>
          <w:i/>
          <w:iCs/>
          <w:sz w:val="20"/>
          <w:szCs w:val="20"/>
          <w:u w:val="double"/>
          <w:lang w:bidi="bn-BD"/>
        </w:rPr>
        <w:t>:</w:t>
      </w:r>
      <w:r w:rsidRPr="002C52E7">
        <w:rPr>
          <w:b/>
          <w:bCs/>
          <w:i/>
          <w:iCs/>
          <w:sz w:val="20"/>
          <w:szCs w:val="20"/>
          <w:u w:val="double"/>
        </w:rPr>
        <w:t xml:space="preserve"> Form  of</w:t>
      </w:r>
      <w:r w:rsidRPr="002C52E7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 </w:t>
      </w:r>
      <w:r w:rsidRPr="002C52E7">
        <w:rPr>
          <w:b/>
          <w:bCs/>
          <w:i/>
          <w:iCs/>
          <w:sz w:val="20"/>
          <w:szCs w:val="20"/>
          <w:u w:val="double"/>
          <w:lang w:bidi="bn-BD"/>
        </w:rPr>
        <w:t xml:space="preserve">Student personal Info   </w:t>
      </w:r>
    </w:p>
    <w:p w:rsidR="009A6436" w:rsidRDefault="00E11671" w:rsidP="00E11671">
      <w:pPr>
        <w:tabs>
          <w:tab w:val="left" w:pos="333"/>
          <w:tab w:val="left" w:pos="2970"/>
        </w:tabs>
        <w:rPr>
          <w:sz w:val="28"/>
          <w:lang w:bidi="bn-BD"/>
        </w:rPr>
      </w:pPr>
      <w:r>
        <w:rPr>
          <w:sz w:val="28"/>
          <w:lang w:bidi="bn-BD"/>
        </w:rPr>
        <w:tab/>
      </w:r>
      <w:r w:rsidR="00D22A9D">
        <w:rPr>
          <w:sz w:val="28"/>
          <w:lang w:bidi="bn-BD"/>
        </w:rPr>
        <w:t xml:space="preserve">     </w:t>
      </w:r>
      <w:r w:rsidR="00D22A9D" w:rsidRPr="00D22A9D">
        <w:rPr>
          <w:noProof/>
          <w:sz w:val="28"/>
        </w:rPr>
        <w:drawing>
          <wp:inline distT="0" distB="0" distL="0" distR="0">
            <wp:extent cx="4730371" cy="1364776"/>
            <wp:effectExtent l="19050" t="0" r="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93" cy="136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Pr="00E54A33" w:rsidRDefault="00D22A9D" w:rsidP="00D22A9D">
      <w:pPr>
        <w:rPr>
          <w:rFonts w:ascii="Vrinda" w:hAnsi="Vrinda" w:cs="Vrinda"/>
          <w:i/>
          <w:sz w:val="20"/>
          <w:szCs w:val="20"/>
        </w:rPr>
      </w:pPr>
      <w:r>
        <w:rPr>
          <w:sz w:val="28"/>
          <w:lang w:bidi="bn-BD"/>
        </w:rPr>
        <w:lastRenderedPageBreak/>
        <w:t>Student Academic Info: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cstheme="minorHAnsi"/>
          <w:sz w:val="20"/>
          <w:szCs w:val="20"/>
          <w:lang w:bidi="bn-BD"/>
        </w:rPr>
        <w:t xml:space="preserve">database open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করার পর </w:t>
      </w:r>
      <w:r w:rsidRPr="003B1F06">
        <w:rPr>
          <w:rFonts w:cstheme="minorHAnsi"/>
          <w:sz w:val="20"/>
          <w:szCs w:val="20"/>
          <w:lang w:bidi="bn-BD"/>
        </w:rPr>
        <w:t xml:space="preserve">table open </w:t>
      </w:r>
      <w:r w:rsidRPr="003B1F06">
        <w:rPr>
          <w:rFonts w:ascii="Vrinda" w:hAnsi="Vrinda" w:cs="Vrinda"/>
          <w:sz w:val="20"/>
          <w:szCs w:val="20"/>
          <w:lang w:bidi="bn-BD"/>
        </w:rPr>
        <w:t>করতে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>হবে।তারপর</w:t>
      </w:r>
      <w:r w:rsidRPr="003B1F06">
        <w:rPr>
          <w:rFonts w:cstheme="minorHAnsi"/>
          <w:sz w:val="20"/>
          <w:szCs w:val="20"/>
          <w:lang w:bidi="bn-BD"/>
        </w:rPr>
        <w:t xml:space="preserve"> form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 এ গিয়ে more forms</w:t>
      </w:r>
      <w:r>
        <w:rPr>
          <w:rFonts w:ascii="Vrinda" w:hAnsi="Vrinda" w:cs="Vrinda"/>
          <w:sz w:val="20"/>
          <w:szCs w:val="20"/>
          <w:lang w:bidi="bn-BD"/>
        </w:rPr>
        <w:t xml:space="preserve"> থেকে </w:t>
      </w:r>
      <w:r>
        <w:rPr>
          <w:rFonts w:cstheme="minorHAnsi"/>
          <w:sz w:val="20"/>
          <w:szCs w:val="20"/>
          <w:lang w:bidi="bn-BD"/>
        </w:rPr>
        <w:t>form wizard</w:t>
      </w:r>
      <w:r>
        <w:rPr>
          <w:rFonts w:ascii="Vrinda" w:hAnsi="Vrinda" w:cs="Vrinda"/>
          <w:sz w:val="20"/>
          <w:szCs w:val="20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এ </w:t>
      </w:r>
      <w:r w:rsidRPr="003B1F06">
        <w:rPr>
          <w:rFonts w:ascii="Vrinda" w:hAnsi="Vrinda" w:cs="Vrinda"/>
          <w:iCs/>
          <w:sz w:val="20"/>
          <w:szCs w:val="20"/>
          <w:cs/>
          <w:lang w:bidi="bn-IN"/>
        </w:rPr>
        <w:t>ক্লিক করার পর একটি কমান্ড</w:t>
      </w:r>
      <w:r>
        <w:rPr>
          <w:rFonts w:ascii="Vrinda" w:hAnsi="Vrinda" w:cs="Vrinda"/>
          <w:iCs/>
          <w:sz w:val="28"/>
          <w:szCs w:val="28"/>
          <w:cs/>
          <w:lang w:bidi="bn-IN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E54A33"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next&gt;next&gt; next&gt; next&gt;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2C52E7">
        <w:rPr>
          <w:rFonts w:cstheme="minorHAnsi"/>
          <w:i/>
          <w:sz w:val="20"/>
          <w:szCs w:val="20"/>
        </w:rPr>
        <w:t xml:space="preserve">form </w:t>
      </w:r>
      <w:r w:rsidRPr="0033089D">
        <w:rPr>
          <w:rFonts w:cstheme="minorHAnsi"/>
          <w:i/>
          <w:sz w:val="20"/>
          <w:szCs w:val="20"/>
        </w:rPr>
        <w:t xml:space="preserve">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>
        <w:rPr>
          <w:rFonts w:ascii="Vrinda" w:hAnsi="Vrinda" w:cs="Mangal"/>
          <w:i/>
          <w:iCs/>
          <w:sz w:val="20"/>
          <w:szCs w:val="20"/>
          <w:lang w:bidi="hi-IN"/>
        </w:rPr>
        <w:t xml:space="preserve"> form</w:t>
      </w:r>
      <w:r w:rsidRPr="0033089D">
        <w:rPr>
          <w:rFonts w:cstheme="minorHAnsi"/>
          <w:i/>
          <w:sz w:val="20"/>
          <w:szCs w:val="20"/>
        </w:rPr>
        <w:t xml:space="preserve">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view&gt; design view. </w:t>
      </w:r>
    </w:p>
    <w:p w:rsidR="00D22A9D" w:rsidRPr="0058076C" w:rsidRDefault="0016489F" w:rsidP="00D22A9D">
      <w:pPr>
        <w:tabs>
          <w:tab w:val="left" w:pos="3095"/>
          <w:tab w:val="left" w:pos="3224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</w:rPr>
        <w:pict>
          <v:shape id="_x0000_s1102" type="#_x0000_t13" style="position:absolute;margin-left:282.75pt;margin-top:4.75pt;width:18.8pt;height:11.85pt;z-index:25173811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rFonts w:cstheme="minorHAnsi"/>
          <w:b/>
          <w:i/>
          <w:noProof/>
          <w:sz w:val="20"/>
          <w:szCs w:val="20"/>
        </w:rPr>
        <w:pict>
          <v:shape id="_x0000_s1101" type="#_x0000_t13" style="position:absolute;margin-left:136.55pt;margin-top:4.75pt;width:18.8pt;height:11.85pt;z-index:25173708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D22A9D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680091" cy="272955"/>
            <wp:effectExtent l="19050" t="0" r="0" b="0"/>
            <wp:docPr id="42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A9D">
        <w:rPr>
          <w:rFonts w:cstheme="minorHAnsi"/>
          <w:b/>
          <w:i/>
          <w:sz w:val="20"/>
          <w:szCs w:val="20"/>
        </w:rPr>
        <w:t xml:space="preserve">           </w:t>
      </w:r>
      <w:r w:rsidR="00D22A9D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489027" cy="272523"/>
            <wp:effectExtent l="1905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74" cy="2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A9D">
        <w:rPr>
          <w:rFonts w:cstheme="minorHAnsi"/>
          <w:b/>
          <w:i/>
          <w:sz w:val="20"/>
          <w:szCs w:val="20"/>
        </w:rPr>
        <w:tab/>
        <w:t xml:space="preserve">      </w:t>
      </w:r>
      <w:r w:rsidR="00D22A9D" w:rsidRPr="004A263E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562668" cy="272955"/>
            <wp:effectExtent l="19050" t="0" r="0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1" cy="2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DD" w:rsidRDefault="0016489F" w:rsidP="00D22A9D">
      <w:pPr>
        <w:tabs>
          <w:tab w:val="left" w:pos="2970"/>
        </w:tabs>
        <w:rPr>
          <w:rFonts w:ascii="SutonnyMJ" w:hAnsi="SutonnyMJ" w:cs="SutonnyMJ"/>
          <w:sz w:val="28"/>
          <w:szCs w:val="28"/>
          <w:lang w:bidi="bn-BD"/>
        </w:rPr>
      </w:pPr>
      <w:r w:rsidRPr="0016489F">
        <w:rPr>
          <w:noProof/>
          <w:sz w:val="28"/>
        </w:rPr>
        <w:pict>
          <v:shape id="_x0000_s1103" type="#_x0000_t13" style="position:absolute;margin-left:133.45pt;margin-top:34.2pt;width:27.75pt;height:11.85pt;z-index:251739136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05" type="#_x0000_t13" style="position:absolute;margin-left:189.8pt;margin-top:118.4pt;width:27.75pt;height:11.85pt;z-index:251741184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04" type="#_x0000_t13" style="position:absolute;margin-left:294.35pt;margin-top:35.05pt;width:18.8pt;height:11.85pt;z-index:25174016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D22A9D">
        <w:rPr>
          <w:noProof/>
          <w:sz w:val="28"/>
        </w:rPr>
        <w:drawing>
          <wp:inline distT="0" distB="0" distL="0" distR="0">
            <wp:extent cx="1645069" cy="968991"/>
            <wp:effectExtent l="19050" t="0" r="0" b="0"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3" cy="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A9D">
        <w:rPr>
          <w:sz w:val="28"/>
          <w:lang w:bidi="bn-BD"/>
        </w:rPr>
        <w:t xml:space="preserve">         </w:t>
      </w:r>
      <w:r w:rsidR="00D22A9D" w:rsidRPr="004A263E">
        <w:rPr>
          <w:noProof/>
          <w:sz w:val="28"/>
        </w:rPr>
        <w:drawing>
          <wp:inline distT="0" distB="0" distL="0" distR="0">
            <wp:extent cx="1618681" cy="982638"/>
            <wp:effectExtent l="19050" t="0" r="569" b="0"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9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A9D">
        <w:rPr>
          <w:sz w:val="28"/>
          <w:lang w:bidi="bn-BD"/>
        </w:rPr>
        <w:t xml:space="preserve">  </w:t>
      </w:r>
      <w:r w:rsidR="00D22A9D"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D22A9D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594400" cy="975814"/>
            <wp:effectExtent l="19050" t="0" r="5800" b="0"/>
            <wp:docPr id="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49" cy="9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A9D">
        <w:rPr>
          <w:rFonts w:ascii="SutonnyMJ" w:hAnsi="SutonnyMJ" w:cs="SutonnyMJ"/>
          <w:sz w:val="28"/>
          <w:szCs w:val="28"/>
          <w:lang w:bidi="bn-BD"/>
        </w:rPr>
        <w:t xml:space="preserve">                </w:t>
      </w:r>
      <w:r w:rsidR="00D22A9D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396604" cy="1050878"/>
            <wp:effectExtent l="19050" t="0" r="3696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71" cy="10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A9D">
        <w:rPr>
          <w:rFonts w:ascii="SutonnyMJ" w:hAnsi="SutonnyMJ" w:cs="SutonnyMJ"/>
          <w:sz w:val="28"/>
          <w:szCs w:val="28"/>
          <w:lang w:bidi="bn-BD"/>
        </w:rPr>
        <w:tab/>
      </w:r>
      <w:r w:rsidR="00D22A9D" w:rsidRP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649087" cy="1050084"/>
            <wp:effectExtent l="19050" t="0" r="0" b="0"/>
            <wp:docPr id="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4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Pr="00D22A9D" w:rsidRDefault="00D22A9D" w:rsidP="00D22A9D">
      <w:pPr>
        <w:jc w:val="center"/>
        <w:rPr>
          <w:rFonts w:cs="Vrinda"/>
          <w:b/>
          <w:bCs/>
          <w:i/>
          <w:iCs/>
          <w:sz w:val="20"/>
          <w:szCs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>চিত্র-৩</w:t>
      </w:r>
      <w:r w:rsidRPr="00A42586">
        <w:rPr>
          <w:b/>
          <w:bCs/>
          <w:i/>
          <w:iCs/>
          <w:sz w:val="20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0"/>
          <w:szCs w:val="20"/>
          <w:u w:val="double"/>
        </w:rPr>
        <w:t xml:space="preserve"> Design</w:t>
      </w:r>
      <w:r w:rsidR="002C52E7">
        <w:rPr>
          <w:b/>
          <w:bCs/>
          <w:i/>
          <w:iCs/>
          <w:sz w:val="20"/>
          <w:szCs w:val="20"/>
          <w:u w:val="double"/>
        </w:rPr>
        <w:t xml:space="preserve"> form </w:t>
      </w:r>
      <w:r w:rsidRPr="00A42586">
        <w:rPr>
          <w:b/>
          <w:bCs/>
          <w:i/>
          <w:iCs/>
          <w:sz w:val="20"/>
          <w:szCs w:val="20"/>
          <w:u w:val="double"/>
        </w:rPr>
        <w:t xml:space="preserve"> View of</w:t>
      </w:r>
      <w:r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0"/>
          <w:szCs w:val="20"/>
          <w:u w:val="double"/>
          <w:lang w:bidi="bn-BD"/>
        </w:rPr>
        <w:t>Student</w:t>
      </w:r>
      <w:r w:rsidRPr="00A42586">
        <w:rPr>
          <w:rFonts w:hint="cs"/>
          <w:b/>
          <w:bCs/>
          <w:i/>
          <w:iCs/>
          <w:sz w:val="20"/>
          <w:szCs w:val="20"/>
          <w:u w:val="double"/>
          <w:lang w:bidi="bn-BD"/>
        </w:rPr>
        <w:t xml:space="preserve"> </w:t>
      </w:r>
      <w:r w:rsidRPr="00A42586">
        <w:rPr>
          <w:b/>
          <w:bCs/>
          <w:i/>
          <w:iCs/>
          <w:sz w:val="20"/>
          <w:szCs w:val="20"/>
          <w:u w:val="double"/>
          <w:lang w:bidi="bn-BD"/>
        </w:rPr>
        <w:t>Academic Info</w:t>
      </w:r>
    </w:p>
    <w:p w:rsidR="009B2FDD" w:rsidRDefault="00D22A9D" w:rsidP="009B2FDD">
      <w:pPr>
        <w:rPr>
          <w:sz w:val="28"/>
          <w:lang w:bidi="bn-BD"/>
        </w:rPr>
      </w:pPr>
      <w:r>
        <w:rPr>
          <w:noProof/>
          <w:sz w:val="28"/>
        </w:rPr>
        <w:t xml:space="preserve">      </w:t>
      </w:r>
      <w:r w:rsidRPr="00D22A9D">
        <w:rPr>
          <w:noProof/>
          <w:sz w:val="28"/>
        </w:rPr>
        <w:drawing>
          <wp:inline distT="0" distB="0" distL="0" distR="0">
            <wp:extent cx="5262632" cy="1978925"/>
            <wp:effectExtent l="1905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72" cy="19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E7" w:rsidRPr="00A42586" w:rsidRDefault="002C52E7" w:rsidP="002C52E7">
      <w:pPr>
        <w:jc w:val="center"/>
        <w:rPr>
          <w:rFonts w:cs="Vrinda"/>
          <w:b/>
          <w:i/>
          <w:sz w:val="20"/>
          <w:szCs w:val="20"/>
          <w:u w:val="double"/>
          <w:cs/>
          <w:lang w:bidi="bn-BD"/>
        </w:rPr>
      </w:pP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চিত্র-৪ </w:t>
      </w:r>
      <w:r w:rsidRPr="00A42586">
        <w:rPr>
          <w:b/>
          <w:i/>
          <w:sz w:val="20"/>
          <w:szCs w:val="20"/>
          <w:u w:val="double"/>
          <w:lang w:bidi="bn-BD"/>
        </w:rPr>
        <w:t>:</w:t>
      </w:r>
      <w:r>
        <w:rPr>
          <w:b/>
          <w:i/>
          <w:sz w:val="20"/>
          <w:szCs w:val="20"/>
          <w:u w:val="double"/>
        </w:rPr>
        <w:t xml:space="preserve"> From </w:t>
      </w:r>
      <w:r w:rsidRPr="00A42586">
        <w:rPr>
          <w:b/>
          <w:i/>
          <w:sz w:val="20"/>
          <w:szCs w:val="20"/>
          <w:u w:val="double"/>
        </w:rPr>
        <w:t xml:space="preserve"> of</w:t>
      </w: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Student</w:t>
      </w:r>
      <w:r w:rsidRPr="00A42586">
        <w:rPr>
          <w:rFonts w:hint="cs"/>
          <w:b/>
          <w:i/>
          <w:sz w:val="20"/>
          <w:szCs w:val="20"/>
          <w:u w:val="double"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Academic Info</w:t>
      </w:r>
    </w:p>
    <w:p w:rsidR="00B15B47" w:rsidRDefault="002C52E7" w:rsidP="00B15B47">
      <w:pPr>
        <w:tabs>
          <w:tab w:val="left" w:pos="7144"/>
        </w:tabs>
        <w:rPr>
          <w:b/>
        </w:rPr>
      </w:pPr>
      <w:r>
        <w:rPr>
          <w:b/>
        </w:rPr>
        <w:t xml:space="preserve">      </w:t>
      </w:r>
      <w:r>
        <w:rPr>
          <w:b/>
          <w:noProof/>
        </w:rPr>
        <w:t xml:space="preserve">   </w:t>
      </w:r>
      <w:r w:rsidRPr="002C52E7">
        <w:rPr>
          <w:b/>
          <w:noProof/>
        </w:rPr>
        <w:drawing>
          <wp:inline distT="0" distB="0" distL="0" distR="0">
            <wp:extent cx="5179326" cy="2040340"/>
            <wp:effectExtent l="19050" t="0" r="2274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61" cy="204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E7" w:rsidRPr="00E54A33" w:rsidRDefault="002C52E7" w:rsidP="002C52E7">
      <w:pPr>
        <w:rPr>
          <w:rFonts w:ascii="Vrinda" w:hAnsi="Vrinda" w:cs="Vrinda"/>
          <w:i/>
          <w:sz w:val="20"/>
          <w:szCs w:val="20"/>
        </w:rPr>
      </w:pPr>
      <w:r w:rsidRPr="00C63244">
        <w:rPr>
          <w:rFonts w:cstheme="minorHAnsi"/>
          <w:b/>
          <w:i/>
          <w:sz w:val="28"/>
          <w:szCs w:val="28"/>
          <w:u w:val="double"/>
        </w:rPr>
        <w:lastRenderedPageBreak/>
        <w:t>Teacher’s</w:t>
      </w:r>
      <w:r w:rsidRPr="00C63244">
        <w:rPr>
          <w:b/>
          <w:i/>
          <w:sz w:val="28"/>
          <w:u w:val="double"/>
          <w:lang w:bidi="bn-BD"/>
        </w:rPr>
        <w:t xml:space="preserve"> Info: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cstheme="minorHAnsi"/>
          <w:sz w:val="20"/>
          <w:szCs w:val="20"/>
          <w:lang w:bidi="bn-BD"/>
        </w:rPr>
        <w:t xml:space="preserve">database open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করার পর </w:t>
      </w:r>
      <w:r w:rsidRPr="003B1F06">
        <w:rPr>
          <w:rFonts w:cstheme="minorHAnsi"/>
          <w:sz w:val="20"/>
          <w:szCs w:val="20"/>
          <w:lang w:bidi="bn-BD"/>
        </w:rPr>
        <w:t xml:space="preserve">table open </w:t>
      </w:r>
      <w:r w:rsidRPr="003B1F06">
        <w:rPr>
          <w:rFonts w:ascii="Vrinda" w:hAnsi="Vrinda" w:cs="Vrinda"/>
          <w:sz w:val="20"/>
          <w:szCs w:val="20"/>
          <w:lang w:bidi="bn-BD"/>
        </w:rPr>
        <w:t>করতে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>হবে।তারপর</w:t>
      </w:r>
      <w:r w:rsidRPr="003B1F06">
        <w:rPr>
          <w:rFonts w:cstheme="minorHAnsi"/>
          <w:sz w:val="20"/>
          <w:szCs w:val="20"/>
          <w:lang w:bidi="bn-BD"/>
        </w:rPr>
        <w:t xml:space="preserve"> form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 এ গিয়ে more forms</w:t>
      </w:r>
      <w:r>
        <w:rPr>
          <w:rFonts w:ascii="Vrinda" w:hAnsi="Vrinda" w:cs="Vrinda"/>
          <w:sz w:val="20"/>
          <w:szCs w:val="20"/>
          <w:lang w:bidi="bn-BD"/>
        </w:rPr>
        <w:t xml:space="preserve"> থেকে </w:t>
      </w:r>
      <w:r>
        <w:rPr>
          <w:rFonts w:cstheme="minorHAnsi"/>
          <w:sz w:val="20"/>
          <w:szCs w:val="20"/>
          <w:lang w:bidi="bn-BD"/>
        </w:rPr>
        <w:t>form wizard</w:t>
      </w:r>
      <w:r>
        <w:rPr>
          <w:rFonts w:ascii="Vrinda" w:hAnsi="Vrinda" w:cs="Vrinda"/>
          <w:sz w:val="20"/>
          <w:szCs w:val="20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এ </w:t>
      </w:r>
      <w:r w:rsidRPr="003B1F06">
        <w:rPr>
          <w:rFonts w:ascii="Vrinda" w:hAnsi="Vrinda" w:cs="Vrinda"/>
          <w:iCs/>
          <w:sz w:val="20"/>
          <w:szCs w:val="20"/>
          <w:cs/>
          <w:lang w:bidi="bn-IN"/>
        </w:rPr>
        <w:t>ক্লিক করার পর একটি কমান্ড</w:t>
      </w:r>
      <w:r>
        <w:rPr>
          <w:rFonts w:ascii="Vrinda" w:hAnsi="Vrinda" w:cs="Vrinda"/>
          <w:iCs/>
          <w:sz w:val="28"/>
          <w:szCs w:val="28"/>
          <w:cs/>
          <w:lang w:bidi="bn-IN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E54A33"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next&gt;next&gt; next&gt; next&gt;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form </w:t>
      </w:r>
      <w:r w:rsidRPr="0033089D">
        <w:rPr>
          <w:rFonts w:cstheme="minorHAnsi"/>
          <w:i/>
          <w:sz w:val="20"/>
          <w:szCs w:val="20"/>
        </w:rPr>
        <w:t xml:space="preserve">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>
        <w:rPr>
          <w:rFonts w:ascii="Vrinda" w:hAnsi="Vrinda" w:cs="Mangal"/>
          <w:i/>
          <w:iCs/>
          <w:sz w:val="20"/>
          <w:szCs w:val="20"/>
          <w:lang w:bidi="hi-IN"/>
        </w:rPr>
        <w:t xml:space="preserve"> form</w:t>
      </w:r>
      <w:r w:rsidRPr="0033089D">
        <w:rPr>
          <w:rFonts w:cstheme="minorHAnsi"/>
          <w:i/>
          <w:sz w:val="20"/>
          <w:szCs w:val="20"/>
        </w:rPr>
        <w:t xml:space="preserve">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view&gt; design view. </w:t>
      </w:r>
    </w:p>
    <w:p w:rsidR="002C52E7" w:rsidRPr="0058076C" w:rsidRDefault="0016489F" w:rsidP="002C52E7">
      <w:pPr>
        <w:tabs>
          <w:tab w:val="left" w:pos="3095"/>
          <w:tab w:val="left" w:pos="3224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</w:rPr>
        <w:pict>
          <v:shape id="_x0000_s1107" type="#_x0000_t13" style="position:absolute;margin-left:282.75pt;margin-top:4.75pt;width:18.8pt;height:11.85pt;z-index:25174425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rFonts w:cstheme="minorHAnsi"/>
          <w:b/>
          <w:i/>
          <w:noProof/>
          <w:sz w:val="20"/>
          <w:szCs w:val="20"/>
        </w:rPr>
        <w:pict>
          <v:shape id="_x0000_s1106" type="#_x0000_t13" style="position:absolute;margin-left:136.55pt;margin-top:4.75pt;width:18.8pt;height:11.85pt;z-index:25174323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2C52E7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680091" cy="272955"/>
            <wp:effectExtent l="19050" t="0" r="0" b="0"/>
            <wp:docPr id="54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2E7">
        <w:rPr>
          <w:rFonts w:cstheme="minorHAnsi"/>
          <w:b/>
          <w:i/>
          <w:sz w:val="20"/>
          <w:szCs w:val="20"/>
        </w:rPr>
        <w:t xml:space="preserve">           </w:t>
      </w:r>
      <w:r w:rsidR="002C52E7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489027" cy="272523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74" cy="2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2E7">
        <w:rPr>
          <w:rFonts w:cstheme="minorHAnsi"/>
          <w:b/>
          <w:i/>
          <w:sz w:val="20"/>
          <w:szCs w:val="20"/>
        </w:rPr>
        <w:tab/>
        <w:t xml:space="preserve">      </w:t>
      </w:r>
      <w:r w:rsidR="002C52E7" w:rsidRPr="004A263E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562668" cy="272955"/>
            <wp:effectExtent l="19050" t="0" r="0" b="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1" cy="2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E7" w:rsidRDefault="0016489F" w:rsidP="002C52E7">
      <w:pPr>
        <w:tabs>
          <w:tab w:val="left" w:pos="2970"/>
        </w:tabs>
        <w:rPr>
          <w:rFonts w:ascii="SutonnyMJ" w:hAnsi="SutonnyMJ" w:cs="SutonnyMJ"/>
          <w:sz w:val="28"/>
          <w:szCs w:val="28"/>
          <w:lang w:bidi="bn-BD"/>
        </w:rPr>
      </w:pPr>
      <w:r w:rsidRPr="0016489F">
        <w:rPr>
          <w:noProof/>
          <w:sz w:val="28"/>
        </w:rPr>
        <w:pict>
          <v:shape id="_x0000_s1108" type="#_x0000_t13" style="position:absolute;margin-left:133.45pt;margin-top:34.2pt;width:27.75pt;height:11.85pt;z-index:251745280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10" type="#_x0000_t13" style="position:absolute;margin-left:189.8pt;margin-top:118.4pt;width:27.75pt;height:11.85pt;z-index:251747328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09" type="#_x0000_t13" style="position:absolute;margin-left:294.35pt;margin-top:35.05pt;width:18.8pt;height:11.85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2C52E7">
        <w:rPr>
          <w:noProof/>
          <w:sz w:val="28"/>
        </w:rPr>
        <w:drawing>
          <wp:inline distT="0" distB="0" distL="0" distR="0">
            <wp:extent cx="1645069" cy="968991"/>
            <wp:effectExtent l="19050" t="0" r="0" b="0"/>
            <wp:docPr id="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3" cy="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2E7">
        <w:rPr>
          <w:sz w:val="28"/>
          <w:lang w:bidi="bn-BD"/>
        </w:rPr>
        <w:t xml:space="preserve">         </w:t>
      </w:r>
      <w:r w:rsidR="002C52E7" w:rsidRPr="004A263E">
        <w:rPr>
          <w:noProof/>
          <w:sz w:val="28"/>
        </w:rPr>
        <w:drawing>
          <wp:inline distT="0" distB="0" distL="0" distR="0">
            <wp:extent cx="1618681" cy="982638"/>
            <wp:effectExtent l="19050" t="0" r="569" b="0"/>
            <wp:docPr id="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9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2E7">
        <w:rPr>
          <w:sz w:val="28"/>
          <w:lang w:bidi="bn-BD"/>
        </w:rPr>
        <w:t xml:space="preserve">  </w:t>
      </w:r>
      <w:r w:rsidR="002C52E7"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2C52E7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594400" cy="975814"/>
            <wp:effectExtent l="19050" t="0" r="5800" b="0"/>
            <wp:docPr id="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49" cy="9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2E7">
        <w:rPr>
          <w:rFonts w:ascii="SutonnyMJ" w:hAnsi="SutonnyMJ" w:cs="SutonnyMJ"/>
          <w:sz w:val="28"/>
          <w:szCs w:val="28"/>
          <w:lang w:bidi="bn-BD"/>
        </w:rPr>
        <w:t xml:space="preserve">                </w:t>
      </w:r>
      <w:r w:rsidR="002C52E7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396604" cy="1050878"/>
            <wp:effectExtent l="19050" t="0" r="3696" b="0"/>
            <wp:docPr id="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71" cy="10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2E7">
        <w:rPr>
          <w:rFonts w:ascii="SutonnyMJ" w:hAnsi="SutonnyMJ" w:cs="SutonnyMJ"/>
          <w:sz w:val="28"/>
          <w:szCs w:val="28"/>
          <w:lang w:bidi="bn-BD"/>
        </w:rPr>
        <w:tab/>
      </w:r>
      <w:r w:rsidR="002C52E7" w:rsidRP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649087" cy="1050084"/>
            <wp:effectExtent l="19050" t="0" r="0" b="0"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4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44" w:rsidRPr="0010584A" w:rsidRDefault="00C63244" w:rsidP="0010584A">
      <w:pPr>
        <w:jc w:val="center"/>
        <w:rPr>
          <w:rFonts w:cs="Vrinda"/>
          <w:b/>
          <w:bCs/>
          <w:i/>
          <w:iCs/>
          <w:sz w:val="24"/>
          <w:szCs w:val="24"/>
          <w:u w:val="double"/>
          <w:lang w:bidi="bn-BD"/>
        </w:rPr>
      </w:pPr>
      <w:r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10584A"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 xml:space="preserve">চিত্র-৫ </w:t>
      </w:r>
      <w:r w:rsidR="0010584A" w:rsidRPr="00A42586">
        <w:rPr>
          <w:b/>
          <w:bCs/>
          <w:i/>
          <w:iCs/>
          <w:sz w:val="24"/>
          <w:szCs w:val="24"/>
          <w:u w:val="double"/>
          <w:lang w:bidi="bn-BD"/>
        </w:rPr>
        <w:t>:</w:t>
      </w:r>
      <w:r w:rsidR="0010584A" w:rsidRPr="00A42586">
        <w:rPr>
          <w:b/>
          <w:bCs/>
          <w:i/>
          <w:iCs/>
          <w:sz w:val="24"/>
          <w:szCs w:val="24"/>
          <w:u w:val="double"/>
        </w:rPr>
        <w:t xml:space="preserve"> Design View of</w:t>
      </w:r>
      <w:r w:rsidR="0010584A" w:rsidRPr="00A42586">
        <w:rPr>
          <w:rFonts w:hint="cs"/>
          <w:b/>
          <w:bCs/>
          <w:i/>
          <w:iCs/>
          <w:sz w:val="24"/>
          <w:szCs w:val="24"/>
          <w:u w:val="double"/>
          <w:lang w:bidi="bn-BD"/>
        </w:rPr>
        <w:t xml:space="preserve"> </w:t>
      </w:r>
      <w:r w:rsidR="0010584A">
        <w:rPr>
          <w:b/>
          <w:bCs/>
          <w:i/>
          <w:iCs/>
          <w:sz w:val="24"/>
          <w:szCs w:val="24"/>
          <w:u w:val="double"/>
          <w:lang w:bidi="bn-BD"/>
        </w:rPr>
        <w:t xml:space="preserve">Teacher’s </w:t>
      </w:r>
      <w:r w:rsidR="0010584A" w:rsidRPr="00A42586">
        <w:rPr>
          <w:b/>
          <w:bCs/>
          <w:i/>
          <w:iCs/>
          <w:sz w:val="24"/>
          <w:szCs w:val="24"/>
          <w:u w:val="double"/>
          <w:lang w:bidi="bn-BD"/>
        </w:rPr>
        <w:t xml:space="preserve"> Info</w:t>
      </w:r>
    </w:p>
    <w:p w:rsidR="003957AB" w:rsidRDefault="00C63244" w:rsidP="009C43B0">
      <w:pPr>
        <w:rPr>
          <w:sz w:val="28"/>
          <w:lang w:bidi="bn-BD"/>
        </w:rPr>
      </w:pPr>
      <w:r>
        <w:rPr>
          <w:sz w:val="28"/>
          <w:lang w:bidi="bn-BD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4982854" cy="1951629"/>
            <wp:effectExtent l="19050" t="0" r="82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43" cy="195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4A" w:rsidRPr="00A42586" w:rsidRDefault="0010584A" w:rsidP="0010584A">
      <w:pPr>
        <w:jc w:val="center"/>
        <w:rPr>
          <w:b/>
          <w:bCs/>
          <w:i/>
          <w:iCs/>
          <w:sz w:val="20"/>
          <w:u w:val="double"/>
          <w:lang w:bidi="bn-BD"/>
        </w:rPr>
      </w:pPr>
      <w:r>
        <w:rPr>
          <w:sz w:val="28"/>
          <w:lang w:bidi="bn-BD"/>
        </w:rPr>
        <w:t xml:space="preserve">    </w:t>
      </w:r>
      <w:r w:rsidRPr="00A42586">
        <w:rPr>
          <w:rFonts w:hint="cs"/>
          <w:b/>
          <w:bCs/>
          <w:i/>
          <w:iCs/>
          <w:sz w:val="24"/>
          <w:u w:val="double"/>
          <w:cs/>
          <w:lang w:bidi="bn-BD"/>
        </w:rPr>
        <w:t xml:space="preserve">চিত্র-৬ </w:t>
      </w:r>
      <w:r w:rsidRPr="00A42586">
        <w:rPr>
          <w:b/>
          <w:bCs/>
          <w:i/>
          <w:iCs/>
          <w:sz w:val="24"/>
          <w:u w:val="double"/>
          <w:lang w:bidi="bn-BD"/>
        </w:rPr>
        <w:t>:</w:t>
      </w:r>
      <w:r w:rsidRPr="00A42586">
        <w:rPr>
          <w:b/>
          <w:bCs/>
          <w:i/>
          <w:iCs/>
          <w:sz w:val="20"/>
          <w:u w:val="double"/>
        </w:rPr>
        <w:t xml:space="preserve"> </w:t>
      </w:r>
      <w:r>
        <w:rPr>
          <w:b/>
          <w:bCs/>
          <w:i/>
          <w:iCs/>
          <w:sz w:val="20"/>
          <w:u w:val="double"/>
        </w:rPr>
        <w:t>R</w:t>
      </w:r>
      <w:r w:rsidRPr="00A42586">
        <w:rPr>
          <w:b/>
          <w:bCs/>
          <w:i/>
          <w:iCs/>
          <w:sz w:val="20"/>
          <w:u w:val="double"/>
        </w:rPr>
        <w:t>eport of</w:t>
      </w:r>
      <w:r w:rsidRPr="00A42586">
        <w:rPr>
          <w:rFonts w:hint="cs"/>
          <w:b/>
          <w:bCs/>
          <w:i/>
          <w:iCs/>
          <w:sz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0"/>
          <w:u w:val="double"/>
          <w:lang w:bidi="bn-BD"/>
        </w:rPr>
        <w:t>Student</w:t>
      </w:r>
      <w:r w:rsidRPr="00755A78">
        <w:rPr>
          <w:b/>
          <w:bCs/>
          <w:i/>
          <w:iCs/>
          <w:sz w:val="24"/>
          <w:szCs w:val="24"/>
          <w:u w:val="double"/>
          <w:lang w:bidi="bn-BD"/>
        </w:rPr>
        <w:t xml:space="preserve"> </w:t>
      </w:r>
      <w:r>
        <w:rPr>
          <w:b/>
          <w:bCs/>
          <w:i/>
          <w:iCs/>
          <w:sz w:val="24"/>
          <w:szCs w:val="24"/>
          <w:u w:val="double"/>
          <w:lang w:bidi="bn-BD"/>
        </w:rPr>
        <w:t>Teacher’s</w:t>
      </w:r>
      <w:r w:rsidRPr="00A42586">
        <w:rPr>
          <w:b/>
          <w:bCs/>
          <w:i/>
          <w:iCs/>
          <w:sz w:val="20"/>
          <w:u w:val="double"/>
          <w:lang w:bidi="bn-BD"/>
        </w:rPr>
        <w:t xml:space="preserve"> </w:t>
      </w:r>
      <w:r>
        <w:rPr>
          <w:b/>
          <w:bCs/>
          <w:i/>
          <w:iCs/>
          <w:sz w:val="20"/>
          <w:u w:val="double"/>
          <w:lang w:bidi="bn-BD"/>
        </w:rPr>
        <w:t>I</w:t>
      </w:r>
      <w:r w:rsidRPr="00A42586">
        <w:rPr>
          <w:b/>
          <w:bCs/>
          <w:i/>
          <w:iCs/>
          <w:sz w:val="20"/>
          <w:u w:val="double"/>
          <w:lang w:bidi="bn-BD"/>
        </w:rPr>
        <w:t>nfo</w:t>
      </w:r>
    </w:p>
    <w:p w:rsidR="0010584A" w:rsidRDefault="0010584A" w:rsidP="009C43B0">
      <w:pPr>
        <w:rPr>
          <w:sz w:val="28"/>
          <w:lang w:bidi="bn-BD"/>
        </w:rPr>
      </w:pPr>
      <w:r>
        <w:rPr>
          <w:sz w:val="28"/>
          <w:lang w:bidi="bn-BD"/>
        </w:rPr>
        <w:t xml:space="preserve">    </w:t>
      </w:r>
      <w:r>
        <w:rPr>
          <w:noProof/>
          <w:sz w:val="28"/>
        </w:rPr>
        <w:drawing>
          <wp:inline distT="0" distB="0" distL="0" distR="0">
            <wp:extent cx="5167099" cy="204716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84" cy="204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Pr="00E54A33" w:rsidRDefault="00980040" w:rsidP="00980040">
      <w:pPr>
        <w:rPr>
          <w:rFonts w:ascii="Vrinda" w:hAnsi="Vrinda" w:cs="Vrinda"/>
          <w:i/>
          <w:sz w:val="20"/>
          <w:szCs w:val="20"/>
        </w:rPr>
      </w:pPr>
      <w:r>
        <w:rPr>
          <w:rFonts w:cstheme="minorHAnsi"/>
          <w:b/>
          <w:i/>
          <w:sz w:val="28"/>
          <w:szCs w:val="28"/>
          <w:u w:val="double"/>
        </w:rPr>
        <w:lastRenderedPageBreak/>
        <w:t>Accounts info</w:t>
      </w:r>
      <w:r w:rsidRPr="00C63244">
        <w:rPr>
          <w:b/>
          <w:i/>
          <w:sz w:val="28"/>
          <w:u w:val="double"/>
          <w:lang w:bidi="bn-BD"/>
        </w:rPr>
        <w:t>: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cstheme="minorHAnsi"/>
          <w:sz w:val="20"/>
          <w:szCs w:val="20"/>
          <w:lang w:bidi="bn-BD"/>
        </w:rPr>
        <w:t xml:space="preserve">database open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করার পর </w:t>
      </w:r>
      <w:r w:rsidRPr="003B1F06">
        <w:rPr>
          <w:rFonts w:cstheme="minorHAnsi"/>
          <w:sz w:val="20"/>
          <w:szCs w:val="20"/>
          <w:lang w:bidi="bn-BD"/>
        </w:rPr>
        <w:t xml:space="preserve">table open </w:t>
      </w:r>
      <w:r w:rsidRPr="003B1F06">
        <w:rPr>
          <w:rFonts w:ascii="Vrinda" w:hAnsi="Vrinda" w:cs="Vrinda"/>
          <w:sz w:val="20"/>
          <w:szCs w:val="20"/>
          <w:lang w:bidi="bn-BD"/>
        </w:rPr>
        <w:t>করতে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>হবে।তারপর</w:t>
      </w:r>
      <w:r w:rsidRPr="003B1F06">
        <w:rPr>
          <w:rFonts w:cstheme="minorHAnsi"/>
          <w:sz w:val="20"/>
          <w:szCs w:val="20"/>
          <w:lang w:bidi="bn-BD"/>
        </w:rPr>
        <w:t xml:space="preserve"> form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 এ গিয়ে more forms</w:t>
      </w:r>
      <w:r>
        <w:rPr>
          <w:rFonts w:ascii="Vrinda" w:hAnsi="Vrinda" w:cs="Vrinda"/>
          <w:sz w:val="20"/>
          <w:szCs w:val="20"/>
          <w:lang w:bidi="bn-BD"/>
        </w:rPr>
        <w:t xml:space="preserve"> থেকে </w:t>
      </w:r>
      <w:r>
        <w:rPr>
          <w:rFonts w:cstheme="minorHAnsi"/>
          <w:sz w:val="20"/>
          <w:szCs w:val="20"/>
          <w:lang w:bidi="bn-BD"/>
        </w:rPr>
        <w:t>form wizard</w:t>
      </w:r>
      <w:r>
        <w:rPr>
          <w:rFonts w:ascii="Vrinda" w:hAnsi="Vrinda" w:cs="Vrinda"/>
          <w:sz w:val="20"/>
          <w:szCs w:val="20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এ </w:t>
      </w:r>
      <w:r w:rsidRPr="003B1F06">
        <w:rPr>
          <w:rFonts w:ascii="Vrinda" w:hAnsi="Vrinda" w:cs="Vrinda"/>
          <w:iCs/>
          <w:sz w:val="20"/>
          <w:szCs w:val="20"/>
          <w:cs/>
          <w:lang w:bidi="bn-IN"/>
        </w:rPr>
        <w:t>ক্লিক করার পর একটি কমান্ড</w:t>
      </w:r>
      <w:r>
        <w:rPr>
          <w:rFonts w:ascii="Vrinda" w:hAnsi="Vrinda" w:cs="Vrinda"/>
          <w:iCs/>
          <w:sz w:val="28"/>
          <w:szCs w:val="28"/>
          <w:cs/>
          <w:lang w:bidi="bn-IN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E54A33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next&gt;next&gt; next&gt; next&gt;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form </w:t>
      </w:r>
      <w:r w:rsidRPr="0033089D">
        <w:rPr>
          <w:rFonts w:cstheme="minorHAnsi"/>
          <w:i/>
          <w:sz w:val="20"/>
          <w:szCs w:val="20"/>
        </w:rPr>
        <w:t xml:space="preserve">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>
        <w:rPr>
          <w:rFonts w:ascii="Vrinda" w:hAnsi="Vrinda" w:cs="Mangal"/>
          <w:i/>
          <w:iCs/>
          <w:sz w:val="20"/>
          <w:szCs w:val="20"/>
          <w:lang w:bidi="hi-IN"/>
        </w:rPr>
        <w:t xml:space="preserve"> form</w:t>
      </w:r>
      <w:r w:rsidRPr="0033089D">
        <w:rPr>
          <w:rFonts w:cstheme="minorHAnsi"/>
          <w:i/>
          <w:sz w:val="20"/>
          <w:szCs w:val="20"/>
        </w:rPr>
        <w:t xml:space="preserve">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view&gt; design view. </w:t>
      </w:r>
    </w:p>
    <w:p w:rsidR="00980040" w:rsidRPr="0058076C" w:rsidRDefault="0016489F" w:rsidP="00980040">
      <w:pPr>
        <w:tabs>
          <w:tab w:val="left" w:pos="3095"/>
          <w:tab w:val="left" w:pos="3224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</w:rPr>
        <w:pict>
          <v:shape id="_x0000_s1122" type="#_x0000_t13" style="position:absolute;margin-left:282.75pt;margin-top:4.75pt;width:18.8pt;height:11.85pt;z-index:25174937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rFonts w:cstheme="minorHAnsi"/>
          <w:b/>
          <w:i/>
          <w:noProof/>
          <w:sz w:val="20"/>
          <w:szCs w:val="20"/>
        </w:rPr>
        <w:pict>
          <v:shape id="_x0000_s1121" type="#_x0000_t13" style="position:absolute;margin-left:136.55pt;margin-top:4.75pt;width:18.8pt;height:11.85pt;z-index:25175040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980040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680091" cy="272955"/>
            <wp:effectExtent l="19050" t="0" r="0" b="0"/>
            <wp:docPr id="25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0">
        <w:rPr>
          <w:rFonts w:cstheme="minorHAnsi"/>
          <w:b/>
          <w:i/>
          <w:sz w:val="20"/>
          <w:szCs w:val="20"/>
        </w:rPr>
        <w:t xml:space="preserve">           </w:t>
      </w:r>
      <w:r w:rsidR="00980040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489027" cy="272523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74" cy="2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cstheme="minorHAnsi"/>
          <w:b/>
          <w:i/>
          <w:sz w:val="20"/>
          <w:szCs w:val="20"/>
        </w:rPr>
        <w:tab/>
        <w:t xml:space="preserve">      </w:t>
      </w:r>
      <w:r w:rsidR="00980040" w:rsidRPr="004A263E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562668" cy="27295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1" cy="2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Default="0016489F" w:rsidP="00980040">
      <w:pPr>
        <w:tabs>
          <w:tab w:val="left" w:pos="2970"/>
        </w:tabs>
        <w:rPr>
          <w:rFonts w:ascii="SutonnyMJ" w:hAnsi="SutonnyMJ" w:cs="SutonnyMJ"/>
          <w:sz w:val="28"/>
          <w:szCs w:val="28"/>
          <w:lang w:bidi="bn-BD"/>
        </w:rPr>
      </w:pPr>
      <w:r w:rsidRPr="0016489F">
        <w:rPr>
          <w:noProof/>
          <w:sz w:val="28"/>
        </w:rPr>
        <w:pict>
          <v:shape id="_x0000_s1123" type="#_x0000_t13" style="position:absolute;margin-left:133.45pt;margin-top:34.2pt;width:27.75pt;height:11.85pt;z-index:251751424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25" type="#_x0000_t13" style="position:absolute;margin-left:189.8pt;margin-top:118.4pt;width:27.75pt;height:11.85pt;z-index:251752448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24" type="#_x0000_t13" style="position:absolute;margin-left:294.35pt;margin-top:35.05pt;width:18.8pt;height:11.85pt;z-index:25175347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980040">
        <w:rPr>
          <w:noProof/>
          <w:sz w:val="28"/>
        </w:rPr>
        <w:drawing>
          <wp:inline distT="0" distB="0" distL="0" distR="0">
            <wp:extent cx="1645069" cy="968991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3" cy="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sz w:val="28"/>
          <w:lang w:bidi="bn-BD"/>
        </w:rPr>
        <w:t xml:space="preserve">         </w:t>
      </w:r>
      <w:r w:rsidR="00980040" w:rsidRPr="004A263E">
        <w:rPr>
          <w:noProof/>
          <w:sz w:val="28"/>
        </w:rPr>
        <w:drawing>
          <wp:inline distT="0" distB="0" distL="0" distR="0">
            <wp:extent cx="1618681" cy="982638"/>
            <wp:effectExtent l="19050" t="0" r="569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9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sz w:val="28"/>
          <w:lang w:bidi="bn-BD"/>
        </w:rPr>
        <w:t xml:space="preserve">  </w:t>
      </w:r>
      <w:r w:rsidR="00980040"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980040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594400" cy="975814"/>
            <wp:effectExtent l="19050" t="0" r="5800" b="0"/>
            <wp:docPr id="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49" cy="9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ascii="SutonnyMJ" w:hAnsi="SutonnyMJ" w:cs="SutonnyMJ"/>
          <w:sz w:val="28"/>
          <w:szCs w:val="28"/>
          <w:lang w:bidi="bn-BD"/>
        </w:rPr>
        <w:t xml:space="preserve">                </w:t>
      </w:r>
      <w:r w:rsidR="00980040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396604" cy="1050878"/>
            <wp:effectExtent l="19050" t="0" r="3696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71" cy="10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ascii="SutonnyMJ" w:hAnsi="SutonnyMJ" w:cs="SutonnyMJ"/>
          <w:sz w:val="28"/>
          <w:szCs w:val="28"/>
          <w:lang w:bidi="bn-BD"/>
        </w:rPr>
        <w:tab/>
      </w:r>
      <w:r w:rsidR="00980040" w:rsidRP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649087" cy="1050084"/>
            <wp:effectExtent l="19050" t="0" r="0" b="0"/>
            <wp:docPr id="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4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Pr="00A42586" w:rsidRDefault="00980040" w:rsidP="00980040">
      <w:pPr>
        <w:jc w:val="center"/>
        <w:rPr>
          <w:b/>
          <w:bCs/>
          <w:i/>
          <w:iCs/>
          <w:sz w:val="24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8"/>
          <w:u w:val="double"/>
          <w:cs/>
          <w:lang w:bidi="bn-BD"/>
        </w:rPr>
        <w:t>চিত্র-</w:t>
      </w:r>
      <w:r w:rsidR="00842935">
        <w:rPr>
          <w:rFonts w:ascii="Vrinda" w:hAnsi="Vrinda" w:cs="Vrinda"/>
          <w:b/>
          <w:bCs/>
          <w:i/>
          <w:iCs/>
          <w:sz w:val="28"/>
          <w:u w:val="double"/>
          <w:cs/>
          <w:lang w:bidi="bn-BD"/>
        </w:rPr>
        <w:t>৭</w:t>
      </w:r>
      <w:r w:rsidRPr="00A42586">
        <w:rPr>
          <w:b/>
          <w:bCs/>
          <w:i/>
          <w:iCs/>
          <w:sz w:val="28"/>
          <w:u w:val="double"/>
          <w:lang w:bidi="bn-BD"/>
        </w:rPr>
        <w:t>:</w:t>
      </w:r>
      <w:r w:rsidRPr="00A42586">
        <w:rPr>
          <w:b/>
          <w:bCs/>
          <w:i/>
          <w:iCs/>
          <w:u w:val="double"/>
        </w:rPr>
        <w:t xml:space="preserve"> Design</w:t>
      </w:r>
      <w:r w:rsidR="00842935">
        <w:rPr>
          <w:rFonts w:cstheme="minorHAnsi"/>
          <w:b/>
          <w:bCs/>
          <w:i/>
          <w:iCs/>
          <w:u w:val="double"/>
        </w:rPr>
        <w:t xml:space="preserve"> Form</w:t>
      </w:r>
      <w:r w:rsidRPr="00A42586">
        <w:rPr>
          <w:b/>
          <w:bCs/>
          <w:i/>
          <w:iCs/>
          <w:u w:val="double"/>
        </w:rPr>
        <w:t xml:space="preserve"> View of</w:t>
      </w:r>
      <w:r w:rsidRPr="00A42586">
        <w:rPr>
          <w:rFonts w:hint="cs"/>
          <w:b/>
          <w:bCs/>
          <w:i/>
          <w:iCs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u w:val="double"/>
          <w:lang w:bidi="bn-BD"/>
        </w:rPr>
        <w:t>Student Accounts Info</w:t>
      </w:r>
    </w:p>
    <w:p w:rsidR="00980040" w:rsidRDefault="00842935" w:rsidP="00842935">
      <w:pPr>
        <w:jc w:val="center"/>
        <w:rPr>
          <w:sz w:val="28"/>
          <w:lang w:bidi="bn-BD"/>
        </w:rPr>
      </w:pPr>
      <w:r w:rsidRPr="00842935">
        <w:rPr>
          <w:noProof/>
          <w:sz w:val="28"/>
        </w:rPr>
        <w:drawing>
          <wp:inline distT="0" distB="0" distL="0" distR="0">
            <wp:extent cx="4869053" cy="1676400"/>
            <wp:effectExtent l="19050" t="0" r="7747" b="0"/>
            <wp:docPr id="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33" cy="167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35" w:rsidRPr="00A42586" w:rsidRDefault="00842935" w:rsidP="00842935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>চিত্র-</w:t>
      </w:r>
      <w:r>
        <w:rPr>
          <w:rFonts w:ascii="Vrinda" w:hAnsi="Vrinda" w:cs="Vrinda"/>
          <w:b/>
          <w:bCs/>
          <w:i/>
          <w:iCs/>
          <w:sz w:val="24"/>
          <w:szCs w:val="24"/>
          <w:u w:val="double"/>
          <w:cs/>
          <w:lang w:bidi="bn-BD"/>
        </w:rPr>
        <w:t xml:space="preserve">৮: </w:t>
      </w:r>
      <w:r>
        <w:rPr>
          <w:b/>
          <w:bCs/>
          <w:i/>
          <w:iCs/>
          <w:sz w:val="24"/>
          <w:szCs w:val="24"/>
          <w:u w:val="double"/>
          <w:lang w:bidi="bn-BD"/>
        </w:rPr>
        <w:t>Form</w:t>
      </w:r>
      <w:r w:rsidRPr="00A42586">
        <w:rPr>
          <w:b/>
          <w:bCs/>
          <w:i/>
          <w:iCs/>
          <w:sz w:val="24"/>
          <w:szCs w:val="24"/>
          <w:u w:val="double"/>
        </w:rPr>
        <w:t xml:space="preserve"> of</w:t>
      </w:r>
      <w:r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szCs w:val="24"/>
          <w:u w:val="double"/>
          <w:lang w:bidi="bn-BD"/>
        </w:rPr>
        <w:t>Student Account Info</w:t>
      </w:r>
    </w:p>
    <w:p w:rsidR="00980040" w:rsidRDefault="00842935" w:rsidP="00F27908">
      <w:pPr>
        <w:jc w:val="center"/>
        <w:rPr>
          <w:sz w:val="28"/>
          <w:lang w:bidi="bn-BD"/>
        </w:rPr>
      </w:pPr>
      <w:r>
        <w:rPr>
          <w:noProof/>
          <w:sz w:val="28"/>
        </w:rPr>
        <w:drawing>
          <wp:inline distT="0" distB="0" distL="0" distR="0">
            <wp:extent cx="4628973" cy="2133600"/>
            <wp:effectExtent l="19050" t="0" r="177" b="0"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09" cy="213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Pr="00980040" w:rsidRDefault="00980040" w:rsidP="00980040">
      <w:pPr>
        <w:rPr>
          <w:sz w:val="28"/>
          <w:cs/>
          <w:lang w:bidi="bn-BD"/>
        </w:rPr>
      </w:pPr>
    </w:p>
    <w:p w:rsidR="00980040" w:rsidRPr="00E54A33" w:rsidRDefault="00980040" w:rsidP="00980040">
      <w:pPr>
        <w:rPr>
          <w:rFonts w:ascii="Vrinda" w:hAnsi="Vrinda" w:cs="Vrinda"/>
          <w:i/>
          <w:sz w:val="20"/>
          <w:szCs w:val="20"/>
        </w:rPr>
      </w:pPr>
      <w:r>
        <w:rPr>
          <w:rFonts w:cstheme="minorHAnsi"/>
          <w:b/>
          <w:i/>
          <w:sz w:val="28"/>
          <w:szCs w:val="28"/>
          <w:u w:val="double"/>
        </w:rPr>
        <w:lastRenderedPageBreak/>
        <w:t>Department</w:t>
      </w:r>
      <w:r w:rsidRPr="00C63244">
        <w:rPr>
          <w:b/>
          <w:i/>
          <w:sz w:val="28"/>
          <w:u w:val="double"/>
          <w:lang w:bidi="bn-BD"/>
        </w:rPr>
        <w:t xml:space="preserve"> Info: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cstheme="minorHAnsi"/>
          <w:sz w:val="20"/>
          <w:szCs w:val="20"/>
          <w:lang w:bidi="bn-BD"/>
        </w:rPr>
        <w:t xml:space="preserve">database open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করার পর </w:t>
      </w:r>
      <w:r w:rsidRPr="003B1F06">
        <w:rPr>
          <w:rFonts w:cstheme="minorHAnsi"/>
          <w:sz w:val="20"/>
          <w:szCs w:val="20"/>
          <w:lang w:bidi="bn-BD"/>
        </w:rPr>
        <w:t xml:space="preserve">table open </w:t>
      </w:r>
      <w:r w:rsidRPr="003B1F06">
        <w:rPr>
          <w:rFonts w:ascii="Vrinda" w:hAnsi="Vrinda" w:cs="Vrinda"/>
          <w:sz w:val="20"/>
          <w:szCs w:val="20"/>
          <w:lang w:bidi="bn-BD"/>
        </w:rPr>
        <w:t>করতে</w:t>
      </w:r>
      <w:r>
        <w:rPr>
          <w:rFonts w:ascii="Vrinda" w:hAnsi="Vrinda" w:cs="Vrinda"/>
          <w:sz w:val="28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>হবে।তারপর</w:t>
      </w:r>
      <w:r w:rsidRPr="003B1F06">
        <w:rPr>
          <w:rFonts w:cstheme="minorHAnsi"/>
          <w:sz w:val="20"/>
          <w:szCs w:val="20"/>
          <w:lang w:bidi="bn-BD"/>
        </w:rPr>
        <w:t xml:space="preserve"> form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 এ গিয়ে more forms</w:t>
      </w:r>
      <w:r>
        <w:rPr>
          <w:rFonts w:ascii="Vrinda" w:hAnsi="Vrinda" w:cs="Vrinda"/>
          <w:sz w:val="20"/>
          <w:szCs w:val="20"/>
          <w:lang w:bidi="bn-BD"/>
        </w:rPr>
        <w:t xml:space="preserve"> থেকে </w:t>
      </w:r>
      <w:r>
        <w:rPr>
          <w:rFonts w:cstheme="minorHAnsi"/>
          <w:sz w:val="20"/>
          <w:szCs w:val="20"/>
          <w:lang w:bidi="bn-BD"/>
        </w:rPr>
        <w:t>form wizard</w:t>
      </w:r>
      <w:r>
        <w:rPr>
          <w:rFonts w:ascii="Vrinda" w:hAnsi="Vrinda" w:cs="Vrinda"/>
          <w:sz w:val="20"/>
          <w:szCs w:val="20"/>
          <w:lang w:bidi="bn-BD"/>
        </w:rPr>
        <w:t xml:space="preserve"> </w:t>
      </w:r>
      <w:r w:rsidRPr="003B1F06">
        <w:rPr>
          <w:rFonts w:ascii="Vrinda" w:hAnsi="Vrinda" w:cs="Vrinda"/>
          <w:sz w:val="20"/>
          <w:szCs w:val="20"/>
          <w:lang w:bidi="bn-BD"/>
        </w:rPr>
        <w:t xml:space="preserve">এ </w:t>
      </w:r>
      <w:r w:rsidRPr="003B1F06">
        <w:rPr>
          <w:rFonts w:ascii="Vrinda" w:hAnsi="Vrinda" w:cs="Vrinda"/>
          <w:iCs/>
          <w:sz w:val="20"/>
          <w:szCs w:val="20"/>
          <w:cs/>
          <w:lang w:bidi="bn-IN"/>
        </w:rPr>
        <w:t>ক্লিক করার পর একটি কমান্ড</w:t>
      </w:r>
      <w:r>
        <w:rPr>
          <w:rFonts w:ascii="Vrinda" w:hAnsi="Vrinda" w:cs="Vrinda"/>
          <w:iCs/>
          <w:sz w:val="28"/>
          <w:szCs w:val="28"/>
          <w:cs/>
          <w:lang w:bidi="bn-IN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E54A33"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next&gt;next&gt; next&gt; next&gt;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 xml:space="preserve">form </w:t>
      </w:r>
      <w:r w:rsidRPr="0033089D">
        <w:rPr>
          <w:rFonts w:cstheme="minorHAnsi"/>
          <w:i/>
          <w:sz w:val="20"/>
          <w:szCs w:val="20"/>
        </w:rPr>
        <w:t xml:space="preserve">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>
        <w:rPr>
          <w:rFonts w:ascii="Vrinda" w:hAnsi="Vrinda" w:cs="Mangal"/>
          <w:i/>
          <w:iCs/>
          <w:sz w:val="20"/>
          <w:szCs w:val="20"/>
          <w:lang w:bidi="hi-IN"/>
        </w:rPr>
        <w:t xml:space="preserve"> form</w:t>
      </w:r>
      <w:r w:rsidRPr="0033089D">
        <w:rPr>
          <w:rFonts w:cstheme="minorHAnsi"/>
          <w:i/>
          <w:sz w:val="20"/>
          <w:szCs w:val="20"/>
        </w:rPr>
        <w:t xml:space="preserve">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view&gt; design view. </w:t>
      </w:r>
    </w:p>
    <w:p w:rsidR="00980040" w:rsidRPr="0058076C" w:rsidRDefault="0016489F" w:rsidP="00980040">
      <w:pPr>
        <w:tabs>
          <w:tab w:val="left" w:pos="3095"/>
          <w:tab w:val="left" w:pos="3224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</w:rPr>
        <w:pict>
          <v:shape id="_x0000_s1127" type="#_x0000_t13" style="position:absolute;margin-left:282.75pt;margin-top:4.75pt;width:18.8pt;height:11.85pt;z-index:25175552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rFonts w:cstheme="minorHAnsi"/>
          <w:b/>
          <w:i/>
          <w:noProof/>
          <w:sz w:val="20"/>
          <w:szCs w:val="20"/>
        </w:rPr>
        <w:pict>
          <v:shape id="_x0000_s1126" type="#_x0000_t13" style="position:absolute;margin-left:136.55pt;margin-top:4.75pt;width:18.8pt;height:11.85pt;z-index:25175654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980040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680091" cy="272955"/>
            <wp:effectExtent l="19050" t="0" r="0" b="0"/>
            <wp:docPr id="40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372" cy="2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040">
        <w:rPr>
          <w:rFonts w:cstheme="minorHAnsi"/>
          <w:b/>
          <w:i/>
          <w:sz w:val="20"/>
          <w:szCs w:val="20"/>
        </w:rPr>
        <w:t xml:space="preserve">           </w:t>
      </w:r>
      <w:r w:rsidR="00980040" w:rsidRPr="00E11671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489027" cy="272523"/>
            <wp:effectExtent l="1905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74" cy="2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cstheme="minorHAnsi"/>
          <w:b/>
          <w:i/>
          <w:sz w:val="20"/>
          <w:szCs w:val="20"/>
        </w:rPr>
        <w:tab/>
        <w:t xml:space="preserve">      </w:t>
      </w:r>
      <w:r w:rsidR="00980040" w:rsidRPr="004A263E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1562668" cy="272955"/>
            <wp:effectExtent l="19050" t="0" r="0" b="0"/>
            <wp:docPr id="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41" cy="27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Default="0016489F" w:rsidP="00980040">
      <w:pPr>
        <w:tabs>
          <w:tab w:val="left" w:pos="2970"/>
        </w:tabs>
        <w:rPr>
          <w:rFonts w:ascii="SutonnyMJ" w:hAnsi="SutonnyMJ" w:cs="SutonnyMJ"/>
          <w:sz w:val="28"/>
          <w:szCs w:val="28"/>
          <w:lang w:bidi="bn-BD"/>
        </w:rPr>
      </w:pPr>
      <w:r w:rsidRPr="0016489F">
        <w:rPr>
          <w:noProof/>
          <w:sz w:val="28"/>
        </w:rPr>
        <w:pict>
          <v:shape id="_x0000_s1128" type="#_x0000_t13" style="position:absolute;margin-left:133.45pt;margin-top:34.2pt;width:27.75pt;height:11.85pt;z-index:251757568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30" type="#_x0000_t13" style="position:absolute;margin-left:189.8pt;margin-top:118.4pt;width:27.75pt;height:11.85pt;z-index:251758592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16489F">
        <w:rPr>
          <w:rFonts w:cstheme="minorHAnsi"/>
          <w:b/>
          <w:i/>
          <w:noProof/>
          <w:sz w:val="20"/>
          <w:szCs w:val="20"/>
        </w:rPr>
        <w:pict>
          <v:shape id="_x0000_s1129" type="#_x0000_t13" style="position:absolute;margin-left:294.35pt;margin-top:35.05pt;width:18.8pt;height:11.85pt;z-index:251759616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980040">
        <w:rPr>
          <w:noProof/>
          <w:sz w:val="28"/>
        </w:rPr>
        <w:drawing>
          <wp:inline distT="0" distB="0" distL="0" distR="0">
            <wp:extent cx="1645069" cy="968991"/>
            <wp:effectExtent l="19050" t="0" r="0" b="0"/>
            <wp:docPr id="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3" cy="97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sz w:val="28"/>
          <w:lang w:bidi="bn-BD"/>
        </w:rPr>
        <w:t xml:space="preserve">         </w:t>
      </w:r>
      <w:r w:rsidR="00980040" w:rsidRPr="004A263E">
        <w:rPr>
          <w:noProof/>
          <w:sz w:val="28"/>
        </w:rPr>
        <w:drawing>
          <wp:inline distT="0" distB="0" distL="0" distR="0">
            <wp:extent cx="1618681" cy="982638"/>
            <wp:effectExtent l="19050" t="0" r="569" b="0"/>
            <wp:docPr id="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7" cy="9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sz w:val="28"/>
          <w:lang w:bidi="bn-BD"/>
        </w:rPr>
        <w:t xml:space="preserve">  </w:t>
      </w:r>
      <w:r w:rsidR="00980040">
        <w:rPr>
          <w:rFonts w:ascii="SutonnyMJ" w:hAnsi="SutonnyMJ" w:cs="SutonnyMJ"/>
          <w:sz w:val="28"/>
          <w:szCs w:val="28"/>
          <w:lang w:bidi="bn-BD"/>
        </w:rPr>
        <w:t xml:space="preserve">      </w:t>
      </w:r>
      <w:r w:rsidR="00980040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594400" cy="975814"/>
            <wp:effectExtent l="19050" t="0" r="5800" b="0"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549" cy="9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ascii="SutonnyMJ" w:hAnsi="SutonnyMJ" w:cs="SutonnyMJ"/>
          <w:sz w:val="28"/>
          <w:szCs w:val="28"/>
          <w:lang w:bidi="bn-BD"/>
        </w:rPr>
        <w:t xml:space="preserve">                </w:t>
      </w:r>
      <w:r w:rsidR="00980040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396604" cy="1050878"/>
            <wp:effectExtent l="19050" t="0" r="3696" b="0"/>
            <wp:docPr id="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71" cy="105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040">
        <w:rPr>
          <w:rFonts w:ascii="SutonnyMJ" w:hAnsi="SutonnyMJ" w:cs="SutonnyMJ"/>
          <w:sz w:val="28"/>
          <w:szCs w:val="28"/>
          <w:lang w:bidi="bn-BD"/>
        </w:rPr>
        <w:tab/>
      </w:r>
      <w:r w:rsidR="00980040" w:rsidRPr="00E54A3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2649087" cy="1050084"/>
            <wp:effectExtent l="19050" t="0" r="0" b="0"/>
            <wp:docPr id="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54" cy="10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Default="00980040" w:rsidP="00980040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>চিত্র-</w:t>
      </w:r>
      <w:r w:rsidR="00842935">
        <w:rPr>
          <w:rFonts w:ascii="Vrinda" w:hAnsi="Vrinda" w:cs="Vrinda"/>
          <w:b/>
          <w:bCs/>
          <w:i/>
          <w:iCs/>
          <w:sz w:val="24"/>
          <w:szCs w:val="20"/>
          <w:u w:val="double"/>
          <w:cs/>
          <w:lang w:bidi="bn-BD"/>
        </w:rPr>
        <w:t>৯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0"/>
          <w:u w:val="double"/>
        </w:rPr>
        <w:t xml:space="preserve"> Design report View of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 </w:t>
      </w:r>
      <w:r>
        <w:rPr>
          <w:b/>
          <w:bCs/>
          <w:i/>
          <w:iCs/>
          <w:sz w:val="24"/>
          <w:szCs w:val="20"/>
          <w:u w:val="double"/>
          <w:lang w:bidi="bn-BD"/>
        </w:rPr>
        <w:t>Department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 xml:space="preserve"> Info</w:t>
      </w:r>
    </w:p>
    <w:p w:rsidR="00980040" w:rsidRDefault="00980040" w:rsidP="00980040">
      <w:pPr>
        <w:rPr>
          <w:sz w:val="28"/>
          <w:lang w:bidi="bn-BD"/>
        </w:rPr>
      </w:pPr>
      <w:r>
        <w:rPr>
          <w:sz w:val="28"/>
          <w:lang w:bidi="bn-BD"/>
        </w:rPr>
        <w:t xml:space="preserve">       </w:t>
      </w:r>
      <w:r>
        <w:rPr>
          <w:noProof/>
          <w:sz w:val="28"/>
        </w:rPr>
        <w:drawing>
          <wp:inline distT="0" distB="0" distL="0" distR="0">
            <wp:extent cx="5034534" cy="1615440"/>
            <wp:effectExtent l="19050" t="0" r="0" b="0"/>
            <wp:docPr id="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1" cy="161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Default="00980040" w:rsidP="00980040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>
        <w:rPr>
          <w:sz w:val="28"/>
          <w:lang w:bidi="bn-BD"/>
        </w:rPr>
        <w:t xml:space="preserve"> 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>চিত্র-</w:t>
      </w:r>
      <w:r w:rsidR="00842935">
        <w:rPr>
          <w:rFonts w:ascii="Vrinda" w:hAnsi="Vrinda" w:cs="Vrinda"/>
          <w:b/>
          <w:bCs/>
          <w:i/>
          <w:iCs/>
          <w:sz w:val="24"/>
          <w:szCs w:val="20"/>
          <w:u w:val="double"/>
          <w:cs/>
          <w:lang w:bidi="bn-BD"/>
        </w:rPr>
        <w:t>১০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0"/>
          <w:u w:val="double"/>
        </w:rPr>
        <w:t xml:space="preserve"> </w:t>
      </w:r>
      <w:r w:rsidR="00842935">
        <w:rPr>
          <w:b/>
          <w:bCs/>
          <w:i/>
          <w:iCs/>
          <w:sz w:val="24"/>
          <w:szCs w:val="20"/>
          <w:u w:val="double"/>
        </w:rPr>
        <w:t>Form</w:t>
      </w:r>
      <w:r w:rsidRPr="00A42586">
        <w:rPr>
          <w:b/>
          <w:bCs/>
          <w:i/>
          <w:iCs/>
          <w:sz w:val="24"/>
          <w:szCs w:val="20"/>
          <w:u w:val="double"/>
        </w:rPr>
        <w:t xml:space="preserve"> of</w:t>
      </w:r>
      <w:r>
        <w:rPr>
          <w:b/>
          <w:bCs/>
          <w:i/>
          <w:iCs/>
          <w:sz w:val="24"/>
          <w:szCs w:val="20"/>
          <w:u w:val="double"/>
        </w:rPr>
        <w:t xml:space="preserve"> </w:t>
      </w:r>
      <w:r>
        <w:rPr>
          <w:b/>
          <w:bCs/>
          <w:i/>
          <w:iCs/>
          <w:sz w:val="24"/>
          <w:szCs w:val="20"/>
          <w:u w:val="double"/>
          <w:lang w:bidi="bn-BD"/>
        </w:rPr>
        <w:t>Department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 xml:space="preserve"> Info</w:t>
      </w:r>
    </w:p>
    <w:p w:rsidR="00980040" w:rsidRPr="00980040" w:rsidRDefault="00980040" w:rsidP="00980040">
      <w:pPr>
        <w:jc w:val="center"/>
        <w:rPr>
          <w:sz w:val="28"/>
          <w:cs/>
          <w:lang w:bidi="bn-BD"/>
        </w:rPr>
      </w:pPr>
      <w:r>
        <w:rPr>
          <w:noProof/>
          <w:sz w:val="28"/>
        </w:rPr>
        <w:drawing>
          <wp:inline distT="0" distB="0" distL="0" distR="0">
            <wp:extent cx="4784598" cy="1566672"/>
            <wp:effectExtent l="19050" t="0" r="0" b="0"/>
            <wp:docPr id="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86" cy="15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040" w:rsidRPr="00B30700" w:rsidRDefault="00AD1B17" w:rsidP="00980040">
      <w:pPr>
        <w:rPr>
          <w:b/>
          <w:i/>
          <w:sz w:val="28"/>
          <w:cs/>
          <w:lang w:bidi="bn-BD"/>
        </w:rPr>
      </w:pPr>
      <w:r w:rsidRPr="00A5171C">
        <w:rPr>
          <w:b/>
          <w:i/>
          <w:sz w:val="28"/>
          <w:u w:val="double"/>
          <w:lang w:bidi="bn-BD"/>
        </w:rPr>
        <w:t>Conclusion</w:t>
      </w:r>
      <w:r w:rsidR="00842935" w:rsidRPr="00A5171C">
        <w:rPr>
          <w:b/>
          <w:i/>
          <w:sz w:val="28"/>
          <w:u w:val="double"/>
          <w:lang w:bidi="bn-BD"/>
        </w:rPr>
        <w:t>:</w:t>
      </w:r>
      <w:r>
        <w:rPr>
          <w:b/>
          <w:i/>
          <w:sz w:val="28"/>
          <w:lang w:bidi="bn-BD"/>
        </w:rPr>
        <w:t xml:space="preserve"> At that time we know, how to create form in Database Application</w:t>
      </w:r>
    </w:p>
    <w:p w:rsidR="00980040" w:rsidRPr="00980040" w:rsidRDefault="00980040" w:rsidP="00980040">
      <w:pPr>
        <w:rPr>
          <w:sz w:val="28"/>
          <w:cs/>
          <w:lang w:bidi="bn-BD"/>
        </w:rPr>
      </w:pPr>
    </w:p>
    <w:p w:rsidR="00980040" w:rsidRPr="00980040" w:rsidRDefault="00980040" w:rsidP="00980040">
      <w:pPr>
        <w:rPr>
          <w:sz w:val="28"/>
          <w:cs/>
          <w:lang w:bidi="bn-BD"/>
        </w:rPr>
      </w:pPr>
    </w:p>
    <w:p w:rsidR="00980040" w:rsidRDefault="00980040" w:rsidP="00980040">
      <w:pPr>
        <w:rPr>
          <w:sz w:val="28"/>
          <w:cs/>
          <w:lang w:bidi="bn-BD"/>
        </w:rPr>
      </w:pPr>
    </w:p>
    <w:p w:rsidR="00980040" w:rsidRDefault="00980040" w:rsidP="00980040">
      <w:pPr>
        <w:rPr>
          <w:sz w:val="28"/>
          <w:lang w:bidi="bn-BD"/>
        </w:rPr>
      </w:pPr>
    </w:p>
    <w:sectPr w:rsidR="00980040" w:rsidSect="00FC445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822" w:rsidRDefault="00EB0822" w:rsidP="00173ED3">
      <w:pPr>
        <w:spacing w:after="0" w:line="240" w:lineRule="auto"/>
      </w:pPr>
      <w:r>
        <w:separator/>
      </w:r>
    </w:p>
  </w:endnote>
  <w:endnote w:type="continuationSeparator" w:id="1">
    <w:p w:rsidR="00EB0822" w:rsidRDefault="00EB0822" w:rsidP="0017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00" w:rsidRDefault="00B30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2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ED3" w:rsidRDefault="0016489F">
        <w:pPr>
          <w:pStyle w:val="Footer"/>
          <w:jc w:val="center"/>
        </w:pPr>
        <w:r>
          <w:fldChar w:fldCharType="begin"/>
        </w:r>
        <w:r w:rsidR="00173ED3">
          <w:instrText xml:space="preserve"> PAGE   \* MERGEFORMAT </w:instrText>
        </w:r>
        <w:r>
          <w:fldChar w:fldCharType="separate"/>
        </w:r>
        <w:r w:rsidR="00B307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73ED3" w:rsidRDefault="00173E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00" w:rsidRDefault="00B30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822" w:rsidRDefault="00EB0822" w:rsidP="00173ED3">
      <w:pPr>
        <w:spacing w:after="0" w:line="240" w:lineRule="auto"/>
      </w:pPr>
      <w:r>
        <w:separator/>
      </w:r>
    </w:p>
  </w:footnote>
  <w:footnote w:type="continuationSeparator" w:id="1">
    <w:p w:rsidR="00EB0822" w:rsidRDefault="00EB0822" w:rsidP="0017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00" w:rsidRDefault="00B30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00" w:rsidRDefault="00B307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00" w:rsidRDefault="00B307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58FC"/>
    <w:multiLevelType w:val="hybridMultilevel"/>
    <w:tmpl w:val="265A93CE"/>
    <w:lvl w:ilvl="0" w:tplc="D8B641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2215E"/>
    <w:multiLevelType w:val="hybridMultilevel"/>
    <w:tmpl w:val="BAEA1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760FF"/>
    <w:multiLevelType w:val="hybridMultilevel"/>
    <w:tmpl w:val="A23C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attachedTemplate r:id="rId1"/>
  <w:defaultTabStop w:val="720"/>
  <w:characterSpacingControl w:val="doNotCompress"/>
  <w:hdrShapeDefaults>
    <o:shapedefaults v:ext="edit" spidmax="32770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C623A3"/>
    <w:rsid w:val="00000A81"/>
    <w:rsid w:val="000174E5"/>
    <w:rsid w:val="00031ED7"/>
    <w:rsid w:val="000329FF"/>
    <w:rsid w:val="00033A65"/>
    <w:rsid w:val="00033BF8"/>
    <w:rsid w:val="000424F4"/>
    <w:rsid w:val="00054D0B"/>
    <w:rsid w:val="000564CE"/>
    <w:rsid w:val="00056553"/>
    <w:rsid w:val="0005728F"/>
    <w:rsid w:val="0007447B"/>
    <w:rsid w:val="00080019"/>
    <w:rsid w:val="00092DA1"/>
    <w:rsid w:val="000A0C52"/>
    <w:rsid w:val="000A7AB2"/>
    <w:rsid w:val="000C1246"/>
    <w:rsid w:val="000D684C"/>
    <w:rsid w:val="000E3B00"/>
    <w:rsid w:val="0010517A"/>
    <w:rsid w:val="0010584A"/>
    <w:rsid w:val="001063E6"/>
    <w:rsid w:val="00107436"/>
    <w:rsid w:val="001129EF"/>
    <w:rsid w:val="001413BF"/>
    <w:rsid w:val="00161009"/>
    <w:rsid w:val="0016489F"/>
    <w:rsid w:val="00173ED3"/>
    <w:rsid w:val="00175C12"/>
    <w:rsid w:val="001A5707"/>
    <w:rsid w:val="001A6173"/>
    <w:rsid w:val="001E0C81"/>
    <w:rsid w:val="00210BE5"/>
    <w:rsid w:val="0022485A"/>
    <w:rsid w:val="002345A7"/>
    <w:rsid w:val="002415E6"/>
    <w:rsid w:val="00241D26"/>
    <w:rsid w:val="00280AC5"/>
    <w:rsid w:val="002A2216"/>
    <w:rsid w:val="002C01BC"/>
    <w:rsid w:val="002C52E7"/>
    <w:rsid w:val="002E646C"/>
    <w:rsid w:val="003042CE"/>
    <w:rsid w:val="00331645"/>
    <w:rsid w:val="00353A6E"/>
    <w:rsid w:val="00354626"/>
    <w:rsid w:val="0037002C"/>
    <w:rsid w:val="00372D44"/>
    <w:rsid w:val="00387BAA"/>
    <w:rsid w:val="003957AB"/>
    <w:rsid w:val="003A7D99"/>
    <w:rsid w:val="003B15E9"/>
    <w:rsid w:val="003B1B18"/>
    <w:rsid w:val="003B1F06"/>
    <w:rsid w:val="003B6060"/>
    <w:rsid w:val="003D479D"/>
    <w:rsid w:val="003D73B9"/>
    <w:rsid w:val="0040278F"/>
    <w:rsid w:val="00411260"/>
    <w:rsid w:val="0042056A"/>
    <w:rsid w:val="00424447"/>
    <w:rsid w:val="00431A32"/>
    <w:rsid w:val="004401D9"/>
    <w:rsid w:val="00455D1D"/>
    <w:rsid w:val="004570C3"/>
    <w:rsid w:val="00474196"/>
    <w:rsid w:val="0047674F"/>
    <w:rsid w:val="004777F8"/>
    <w:rsid w:val="00481545"/>
    <w:rsid w:val="004A263E"/>
    <w:rsid w:val="004C5C72"/>
    <w:rsid w:val="004D2C0E"/>
    <w:rsid w:val="004E1ADF"/>
    <w:rsid w:val="004E1E85"/>
    <w:rsid w:val="00514FFD"/>
    <w:rsid w:val="00533A78"/>
    <w:rsid w:val="0053550A"/>
    <w:rsid w:val="00541885"/>
    <w:rsid w:val="00547953"/>
    <w:rsid w:val="0057240E"/>
    <w:rsid w:val="00580DE2"/>
    <w:rsid w:val="0058116F"/>
    <w:rsid w:val="0058140A"/>
    <w:rsid w:val="0058312D"/>
    <w:rsid w:val="005943CC"/>
    <w:rsid w:val="005A5A67"/>
    <w:rsid w:val="005B4F33"/>
    <w:rsid w:val="005C36E0"/>
    <w:rsid w:val="005F25A0"/>
    <w:rsid w:val="0061089C"/>
    <w:rsid w:val="006361DC"/>
    <w:rsid w:val="00653C15"/>
    <w:rsid w:val="00686A97"/>
    <w:rsid w:val="00690913"/>
    <w:rsid w:val="006C2030"/>
    <w:rsid w:val="006D03F3"/>
    <w:rsid w:val="006D0435"/>
    <w:rsid w:val="006D322D"/>
    <w:rsid w:val="006D4DAE"/>
    <w:rsid w:val="006D59BD"/>
    <w:rsid w:val="006D5AF1"/>
    <w:rsid w:val="006D74B6"/>
    <w:rsid w:val="006E7B07"/>
    <w:rsid w:val="006E7CD0"/>
    <w:rsid w:val="006F2005"/>
    <w:rsid w:val="006F2B3D"/>
    <w:rsid w:val="006F6105"/>
    <w:rsid w:val="0071014B"/>
    <w:rsid w:val="007202F1"/>
    <w:rsid w:val="007209D7"/>
    <w:rsid w:val="00720ABF"/>
    <w:rsid w:val="00726CB6"/>
    <w:rsid w:val="00742BC9"/>
    <w:rsid w:val="00753665"/>
    <w:rsid w:val="00755F08"/>
    <w:rsid w:val="007577DE"/>
    <w:rsid w:val="007674FA"/>
    <w:rsid w:val="00773169"/>
    <w:rsid w:val="007824FE"/>
    <w:rsid w:val="0078688B"/>
    <w:rsid w:val="007A2ACE"/>
    <w:rsid w:val="007B175E"/>
    <w:rsid w:val="007B46F3"/>
    <w:rsid w:val="007B77C2"/>
    <w:rsid w:val="007D01A1"/>
    <w:rsid w:val="007D59E2"/>
    <w:rsid w:val="007E0E03"/>
    <w:rsid w:val="008122C7"/>
    <w:rsid w:val="008259CB"/>
    <w:rsid w:val="00831F01"/>
    <w:rsid w:val="0084164C"/>
    <w:rsid w:val="00842935"/>
    <w:rsid w:val="00864250"/>
    <w:rsid w:val="008644E3"/>
    <w:rsid w:val="008919F5"/>
    <w:rsid w:val="008A1408"/>
    <w:rsid w:val="008B6795"/>
    <w:rsid w:val="008C7D28"/>
    <w:rsid w:val="008E087F"/>
    <w:rsid w:val="00904851"/>
    <w:rsid w:val="009202C2"/>
    <w:rsid w:val="00927FB3"/>
    <w:rsid w:val="00964E31"/>
    <w:rsid w:val="00980040"/>
    <w:rsid w:val="009A23AB"/>
    <w:rsid w:val="009A6436"/>
    <w:rsid w:val="009B1DDE"/>
    <w:rsid w:val="009B2FDD"/>
    <w:rsid w:val="009B3539"/>
    <w:rsid w:val="009B7E44"/>
    <w:rsid w:val="009C1376"/>
    <w:rsid w:val="009C43B0"/>
    <w:rsid w:val="009F64AF"/>
    <w:rsid w:val="00A070B6"/>
    <w:rsid w:val="00A16D54"/>
    <w:rsid w:val="00A173C8"/>
    <w:rsid w:val="00A17B8F"/>
    <w:rsid w:val="00A220F0"/>
    <w:rsid w:val="00A22282"/>
    <w:rsid w:val="00A2236B"/>
    <w:rsid w:val="00A421D9"/>
    <w:rsid w:val="00A42E1A"/>
    <w:rsid w:val="00A5171C"/>
    <w:rsid w:val="00A57872"/>
    <w:rsid w:val="00A63BBD"/>
    <w:rsid w:val="00A84028"/>
    <w:rsid w:val="00AA1BB6"/>
    <w:rsid w:val="00AA2E35"/>
    <w:rsid w:val="00AC1B1D"/>
    <w:rsid w:val="00AC2ACB"/>
    <w:rsid w:val="00AD1B17"/>
    <w:rsid w:val="00AD4BAA"/>
    <w:rsid w:val="00AE7082"/>
    <w:rsid w:val="00AF03CF"/>
    <w:rsid w:val="00AF3785"/>
    <w:rsid w:val="00AF4C1A"/>
    <w:rsid w:val="00B11291"/>
    <w:rsid w:val="00B13ACB"/>
    <w:rsid w:val="00B15B47"/>
    <w:rsid w:val="00B1714F"/>
    <w:rsid w:val="00B22711"/>
    <w:rsid w:val="00B24627"/>
    <w:rsid w:val="00B276FC"/>
    <w:rsid w:val="00B30700"/>
    <w:rsid w:val="00B67F9C"/>
    <w:rsid w:val="00B97CAF"/>
    <w:rsid w:val="00BA5C3D"/>
    <w:rsid w:val="00BB220B"/>
    <w:rsid w:val="00BB5123"/>
    <w:rsid w:val="00BF3BBB"/>
    <w:rsid w:val="00BF765D"/>
    <w:rsid w:val="00C02D8D"/>
    <w:rsid w:val="00C6171C"/>
    <w:rsid w:val="00C61EAC"/>
    <w:rsid w:val="00C623A3"/>
    <w:rsid w:val="00C63244"/>
    <w:rsid w:val="00C802B2"/>
    <w:rsid w:val="00CA0F1C"/>
    <w:rsid w:val="00CA2A02"/>
    <w:rsid w:val="00CA6DD3"/>
    <w:rsid w:val="00CB737E"/>
    <w:rsid w:val="00CC6F07"/>
    <w:rsid w:val="00D12946"/>
    <w:rsid w:val="00D22A9D"/>
    <w:rsid w:val="00D40B97"/>
    <w:rsid w:val="00D51D97"/>
    <w:rsid w:val="00D55D03"/>
    <w:rsid w:val="00D77A05"/>
    <w:rsid w:val="00D847C9"/>
    <w:rsid w:val="00D8640E"/>
    <w:rsid w:val="00DB36B3"/>
    <w:rsid w:val="00DD6B9D"/>
    <w:rsid w:val="00DF0471"/>
    <w:rsid w:val="00DF5084"/>
    <w:rsid w:val="00E11671"/>
    <w:rsid w:val="00E12B81"/>
    <w:rsid w:val="00E16835"/>
    <w:rsid w:val="00E20F47"/>
    <w:rsid w:val="00E2304F"/>
    <w:rsid w:val="00E45635"/>
    <w:rsid w:val="00E54A33"/>
    <w:rsid w:val="00E56D3F"/>
    <w:rsid w:val="00E6554C"/>
    <w:rsid w:val="00E6575F"/>
    <w:rsid w:val="00E86D22"/>
    <w:rsid w:val="00EA42C1"/>
    <w:rsid w:val="00EA488D"/>
    <w:rsid w:val="00EB0822"/>
    <w:rsid w:val="00EC1CD6"/>
    <w:rsid w:val="00EC5294"/>
    <w:rsid w:val="00ED2353"/>
    <w:rsid w:val="00EE0B25"/>
    <w:rsid w:val="00EE27BE"/>
    <w:rsid w:val="00EF40CB"/>
    <w:rsid w:val="00EF4AC2"/>
    <w:rsid w:val="00F11257"/>
    <w:rsid w:val="00F221FC"/>
    <w:rsid w:val="00F27908"/>
    <w:rsid w:val="00F32081"/>
    <w:rsid w:val="00F43552"/>
    <w:rsid w:val="00F61933"/>
    <w:rsid w:val="00F63D48"/>
    <w:rsid w:val="00F761F8"/>
    <w:rsid w:val="00F93BF0"/>
    <w:rsid w:val="00F97776"/>
    <w:rsid w:val="00FA4E79"/>
    <w:rsid w:val="00FC2129"/>
    <w:rsid w:val="00FC4458"/>
    <w:rsid w:val="00FF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none [3213]"/>
    </o:shapedefaults>
    <o:shapelayout v:ext="edit">
      <o:idmap v:ext="edit" data="1"/>
      <o:rules v:ext="edit">
        <o:r id="V:Rule32" type="connector" idref="#_x0000_s1067"/>
        <o:r id="V:Rule33" type="connector" idref="#_x0000_s1080"/>
        <o:r id="V:Rule34" type="connector" idref="#_x0000_s1077"/>
        <o:r id="V:Rule35" type="connector" idref="#_x0000_s1038"/>
        <o:r id="V:Rule36" type="connector" idref="#_x0000_s1066"/>
        <o:r id="V:Rule37" type="connector" idref="#_x0000_s1042"/>
        <o:r id="V:Rule38" type="connector" idref="#_x0000_s1041"/>
        <o:r id="V:Rule39" type="connector" idref="#_x0000_s1043"/>
        <o:r id="V:Rule40" type="connector" idref="#_x0000_s1057"/>
        <o:r id="V:Rule41" type="connector" idref="#_x0000_s1058"/>
        <o:r id="V:Rule42" type="connector" idref="#_x0000_s1091"/>
        <o:r id="V:Rule43" type="connector" idref="#_x0000_s1060"/>
        <o:r id="V:Rule44" type="connector" idref="#_x0000_s1055"/>
        <o:r id="V:Rule45" type="connector" idref="#_x0000_s1044"/>
        <o:r id="V:Rule46" type="connector" idref="#_x0000_s1062"/>
        <o:r id="V:Rule47" type="connector" idref="#_x0000_s1079"/>
        <o:r id="V:Rule48" type="connector" idref="#_x0000_s1061"/>
        <o:r id="V:Rule49" type="connector" idref="#_x0000_s1089"/>
        <o:r id="V:Rule50" type="connector" idref="#_x0000_s1088"/>
        <o:r id="V:Rule51" type="connector" idref="#_x0000_s1093"/>
        <o:r id="V:Rule52" type="connector" idref="#_x0000_s1078"/>
        <o:r id="V:Rule53" type="connector" idref="#_x0000_s1092"/>
        <o:r id="V:Rule54" type="connector" idref="#_x0000_s1095"/>
        <o:r id="V:Rule55" type="connector" idref="#_x0000_s1040"/>
        <o:r id="V:Rule56" type="connector" idref="#_x0000_s1075"/>
        <o:r id="V:Rule57" type="connector" idref="#_x0000_s1059"/>
        <o:r id="V:Rule58" type="connector" idref="#_x0000_s1045"/>
        <o:r id="V:Rule59" type="connector" idref="#_x0000_s1039"/>
        <o:r id="V:Rule60" type="connector" idref="#_x0000_s1056"/>
        <o:r id="V:Rule61" type="connector" idref="#_x0000_s1090"/>
        <o:r id="V:Rule6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761F8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761F8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61F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761F8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F761F8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F7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61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0E3B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D3"/>
  </w:style>
  <w:style w:type="paragraph" w:styleId="Footer">
    <w:name w:val="footer"/>
    <w:basedOn w:val="Normal"/>
    <w:link w:val="FooterChar"/>
    <w:uiPriority w:val="99"/>
    <w:unhideWhenUsed/>
    <w:rsid w:val="0017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D3"/>
  </w:style>
  <w:style w:type="paragraph" w:styleId="BalloonText">
    <w:name w:val="Balloon Text"/>
    <w:basedOn w:val="Normal"/>
    <w:link w:val="BalloonTextChar"/>
    <w:uiPriority w:val="99"/>
    <w:semiHidden/>
    <w:unhideWhenUsed/>
    <w:rsid w:val="00A84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28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445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4458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w%20Volume%20(D)\job\ibit%20cover%20template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50B9E1C-1804-4406-BA12-DDF91B33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ibit cover template </Template>
  <TotalTime>396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ISLAMI BANK INSTITUTE OF TECHNOLOGY</vt:lpstr>
    </vt:vector>
  </TitlesOfParts>
  <Company>MI Multimedia</Company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ISLAMI BANK INSTITUTE OF TECHNOLOGY</dc:title>
  <dc:subject>Department : Comuter Technology</dc:subject>
  <dc:creator>Job Report</dc:creator>
  <cp:lastModifiedBy>RAIHAMN ARFAT</cp:lastModifiedBy>
  <cp:revision>35</cp:revision>
  <dcterms:created xsi:type="dcterms:W3CDTF">2017-04-01T15:55:00Z</dcterms:created>
  <dcterms:modified xsi:type="dcterms:W3CDTF">2017-05-19T17:02:00Z</dcterms:modified>
</cp:coreProperties>
</file>